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DD4A01">
      <w:pPr>
        <w:pStyle w:val="Fecha"/>
      </w:pPr>
      <w:r>
        <w:t xml:space="preserve">FERNÁNDEZ HERNÁNDEZ, ALBERTO - </w:t>
      </w:r>
      <w:r w:rsidR="001246B2">
        <w:t>12/11/2020</w:t>
      </w:r>
    </w:p>
    <w:p w:rsidR="000F500B" w:rsidRDefault="00222DAF">
      <w:pPr>
        <w:pStyle w:val="Ttulo"/>
      </w:pPr>
      <w:r>
        <w:t>PRÁCTICA FINAL BASES DE DATOS NO-SQL</w:t>
      </w:r>
    </w:p>
    <w:p w:rsidR="00D75C2B"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El objetivo del presente trabajo consiste en analizar las estadísticas de vuelos realizados en los múltiples aeropuertos de Estados Unidos, entre los años 2003 –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r>
        <w:rPr>
          <w:i/>
          <w:iCs/>
        </w:rPr>
        <w:t>awesome-json-datasets</w:t>
      </w:r>
      <w:r w:rsidR="004D761B">
        <w:rPr>
          <w:rStyle w:val="Refdenotaalpie"/>
          <w:i/>
          <w:iCs/>
        </w:rPr>
        <w:footnoteReference w:id="1"/>
      </w:r>
      <w:r w:rsidR="004D761B">
        <w:rPr>
          <w:i/>
          <w:iCs/>
        </w:rPr>
        <w:t xml:space="preserve"> </w:t>
      </w:r>
      <w:r w:rsidR="004D761B">
        <w:t xml:space="preserve">propiedad del usuario </w:t>
      </w:r>
      <w:r w:rsidR="004D761B">
        <w:rPr>
          <w:b/>
          <w:bCs/>
        </w:rPr>
        <w:t>jdorfman</w:t>
      </w:r>
      <w:r>
        <w:t>, enlazando a un servidor FTP universitario con ficheros de datos con fines de investigación</w:t>
      </w:r>
      <w:r w:rsidR="004D761B">
        <w:rPr>
          <w:rStyle w:val="Refdenotaalpie"/>
        </w:rPr>
        <w:footnoteReference w:id="2"/>
      </w:r>
      <w:r>
        <w:t>.</w:t>
      </w:r>
    </w:p>
    <w:p w:rsidR="004D761B" w:rsidRDefault="00C36707" w:rsidP="00C36707">
      <w:pPr>
        <w:pStyle w:val="Ttulo2"/>
        <w:numPr>
          <w:ilvl w:val="1"/>
          <w:numId w:val="9"/>
        </w:numPr>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r>
        <w:rPr>
          <w:b/>
          <w:bCs/>
        </w:rPr>
        <w:t>Code</w:t>
      </w:r>
      <w:r>
        <w:t xml:space="preserve">: código del aeropuerto, establecido por la Asociación Internacional de Transporte Aéreo </w:t>
      </w:r>
      <w:r w:rsidR="00620D83">
        <w:t>(</w:t>
      </w:r>
      <w:r>
        <w:t>IATA</w:t>
      </w:r>
      <w:r w:rsidR="00620D83">
        <w:t>)</w:t>
      </w:r>
      <w:r>
        <w:t>.</w:t>
      </w:r>
    </w:p>
    <w:p w:rsidR="00320A6E" w:rsidRDefault="00320A6E" w:rsidP="0081779D">
      <w:pPr>
        <w:pStyle w:val="Prrafodelista"/>
        <w:numPr>
          <w:ilvl w:val="1"/>
          <w:numId w:val="2"/>
        </w:numPr>
        <w:ind w:left="1440"/>
        <w:jc w:val="both"/>
      </w:pPr>
      <w:r>
        <w:rPr>
          <w:b/>
          <w:bCs/>
        </w:rPr>
        <w:t>Name</w:t>
      </w:r>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r>
        <w:rPr>
          <w:b/>
          <w:bCs/>
        </w:rPr>
        <w:t>Label</w:t>
      </w:r>
      <w:r>
        <w:t>: etiqueta con el año y mes en el que se han registrado las estadísticas.</w:t>
      </w:r>
    </w:p>
    <w:p w:rsidR="00320A6E" w:rsidRDefault="00320A6E" w:rsidP="0081779D">
      <w:pPr>
        <w:pStyle w:val="Prrafodelista"/>
        <w:numPr>
          <w:ilvl w:val="1"/>
          <w:numId w:val="2"/>
        </w:numPr>
        <w:ind w:left="1440"/>
        <w:jc w:val="both"/>
      </w:pPr>
      <w:r>
        <w:rPr>
          <w:b/>
          <w:bCs/>
        </w:rPr>
        <w:t>Month</w:t>
      </w:r>
      <w:r>
        <w:t>: mes en formato numérico.</w:t>
      </w:r>
    </w:p>
    <w:p w:rsidR="00320A6E" w:rsidRDefault="00320A6E" w:rsidP="0081779D">
      <w:pPr>
        <w:pStyle w:val="Prrafodelista"/>
        <w:numPr>
          <w:ilvl w:val="1"/>
          <w:numId w:val="2"/>
        </w:numPr>
        <w:ind w:left="1440"/>
        <w:jc w:val="both"/>
      </w:pPr>
      <w:r>
        <w:rPr>
          <w:b/>
          <w:bCs/>
        </w:rPr>
        <w:t>Month Name</w:t>
      </w:r>
      <w:r>
        <w:t>: mes en formato literal.</w:t>
      </w:r>
    </w:p>
    <w:p w:rsidR="00320A6E" w:rsidRDefault="00320A6E" w:rsidP="0081779D">
      <w:pPr>
        <w:pStyle w:val="Prrafodelista"/>
        <w:numPr>
          <w:ilvl w:val="1"/>
          <w:numId w:val="2"/>
        </w:numPr>
        <w:ind w:left="1440"/>
        <w:jc w:val="both"/>
      </w:pPr>
      <w:r>
        <w:rPr>
          <w:b/>
          <w:bCs/>
        </w:rPr>
        <w:t>Year</w:t>
      </w:r>
      <w:r>
        <w:t>: año en formato numérico</w:t>
      </w:r>
    </w:p>
    <w:p w:rsidR="00320A6E" w:rsidRDefault="00320A6E" w:rsidP="0081779D">
      <w:pPr>
        <w:pStyle w:val="Prrafodelista"/>
        <w:numPr>
          <w:ilvl w:val="0"/>
          <w:numId w:val="2"/>
        </w:numPr>
        <w:ind w:left="720"/>
        <w:jc w:val="both"/>
      </w:pPr>
      <w:r>
        <w:rPr>
          <w:b/>
          <w:bCs/>
        </w:rPr>
        <w:t>Statistics</w:t>
      </w:r>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r>
        <w:rPr>
          <w:b/>
          <w:bCs/>
        </w:rPr>
        <w:t>Carriers</w:t>
      </w:r>
      <w:r>
        <w:t>:</w:t>
      </w:r>
    </w:p>
    <w:p w:rsidR="00320A6E" w:rsidRDefault="00320A6E" w:rsidP="0081779D">
      <w:pPr>
        <w:pStyle w:val="Prrafodelista"/>
        <w:numPr>
          <w:ilvl w:val="2"/>
          <w:numId w:val="2"/>
        </w:numPr>
        <w:ind w:left="2160"/>
        <w:jc w:val="both"/>
      </w:pPr>
      <w:r>
        <w:rPr>
          <w:b/>
          <w:bCs/>
        </w:rPr>
        <w:t>Names</w:t>
      </w:r>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xml:space="preserve">: número total de compañías aéreas, basado en </w:t>
      </w:r>
      <w:r w:rsidR="00620D83">
        <w:t>la longitud del</w:t>
      </w:r>
      <w:r>
        <w:t xml:space="preserve"> campo anterior.</w:t>
      </w:r>
    </w:p>
    <w:p w:rsidR="00CE4F25" w:rsidRDefault="00CE4F25" w:rsidP="0081779D">
      <w:pPr>
        <w:pStyle w:val="Prrafodelista"/>
        <w:numPr>
          <w:ilvl w:val="1"/>
          <w:numId w:val="2"/>
        </w:numPr>
        <w:ind w:left="1440"/>
        <w:jc w:val="both"/>
      </w:pPr>
      <w:r>
        <w:rPr>
          <w:b/>
          <w:bCs/>
        </w:rPr>
        <w:lastRenderedPageBreak/>
        <w:t># of Delays</w:t>
      </w:r>
      <w:r>
        <w:t>:</w:t>
      </w:r>
    </w:p>
    <w:p w:rsidR="00CE4F25" w:rsidRDefault="00CE4F25" w:rsidP="0081779D">
      <w:pPr>
        <w:pStyle w:val="Prrafodelista"/>
        <w:numPr>
          <w:ilvl w:val="2"/>
          <w:numId w:val="2"/>
        </w:numPr>
        <w:ind w:left="2160"/>
        <w:jc w:val="both"/>
      </w:pPr>
      <w:r>
        <w:rPr>
          <w:b/>
          <w:bCs/>
        </w:rPr>
        <w:t>Carrier</w:t>
      </w:r>
      <w:r>
        <w:t>: total de demoras producidos por las aerolíneas.</w:t>
      </w:r>
    </w:p>
    <w:p w:rsidR="00CE4F25" w:rsidRDefault="00CE4F25" w:rsidP="0081779D">
      <w:pPr>
        <w:pStyle w:val="Prrafodelista"/>
        <w:numPr>
          <w:ilvl w:val="2"/>
          <w:numId w:val="2"/>
        </w:numPr>
        <w:ind w:left="2160"/>
        <w:jc w:val="both"/>
      </w:pPr>
      <w:r>
        <w:rPr>
          <w:b/>
          <w:bCs/>
        </w:rPr>
        <w:t>Late Aircraft</w:t>
      </w:r>
      <w:r>
        <w:t>: total de demoras por la tardía llegada de un avión.</w:t>
      </w:r>
    </w:p>
    <w:p w:rsidR="00CE4F25" w:rsidRDefault="00CE4F25" w:rsidP="0081779D">
      <w:pPr>
        <w:pStyle w:val="Prrafodelista"/>
        <w:numPr>
          <w:ilvl w:val="2"/>
          <w:numId w:val="2"/>
        </w:numPr>
        <w:ind w:left="2160"/>
        <w:jc w:val="both"/>
      </w:pPr>
      <w:r>
        <w:rPr>
          <w:b/>
          <w:bCs/>
        </w:rPr>
        <w:t>National Aviation System</w:t>
      </w:r>
      <w:r>
        <w:t xml:space="preserve">: total de demoras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r>
        <w:rPr>
          <w:b/>
          <w:bCs/>
        </w:rPr>
        <w:t>Weather</w:t>
      </w:r>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r>
        <w:rPr>
          <w:b/>
          <w:bCs/>
        </w:rPr>
        <w:t>Flights</w:t>
      </w:r>
      <w:r>
        <w:t>:</w:t>
      </w:r>
    </w:p>
    <w:p w:rsidR="007B5ED5" w:rsidRDefault="007B5ED5" w:rsidP="0081779D">
      <w:pPr>
        <w:pStyle w:val="Prrafodelista"/>
        <w:numPr>
          <w:ilvl w:val="2"/>
          <w:numId w:val="2"/>
        </w:numPr>
        <w:ind w:left="2160"/>
        <w:jc w:val="both"/>
      </w:pPr>
      <w:r>
        <w:rPr>
          <w:b/>
          <w:bCs/>
        </w:rPr>
        <w:t>Cancelled</w:t>
      </w:r>
      <w:r>
        <w:t>: número de vuelos cancelados.</w:t>
      </w:r>
    </w:p>
    <w:p w:rsidR="007B5ED5" w:rsidRDefault="007B5ED5" w:rsidP="0081779D">
      <w:pPr>
        <w:pStyle w:val="Prrafodelista"/>
        <w:numPr>
          <w:ilvl w:val="2"/>
          <w:numId w:val="2"/>
        </w:numPr>
        <w:ind w:left="2160"/>
        <w:jc w:val="both"/>
      </w:pPr>
      <w:r>
        <w:rPr>
          <w:b/>
          <w:bCs/>
        </w:rPr>
        <w:t>Delayed</w:t>
      </w:r>
      <w:r>
        <w:t>: número de vuelos demorados.</w:t>
      </w:r>
    </w:p>
    <w:p w:rsidR="007B5ED5" w:rsidRDefault="007B5ED5" w:rsidP="0081779D">
      <w:pPr>
        <w:pStyle w:val="Prrafodelista"/>
        <w:numPr>
          <w:ilvl w:val="2"/>
          <w:numId w:val="2"/>
        </w:numPr>
        <w:ind w:left="2160"/>
        <w:jc w:val="both"/>
      </w:pPr>
      <w:r>
        <w:rPr>
          <w:b/>
          <w:bCs/>
        </w:rPr>
        <w:t>Diverted</w:t>
      </w:r>
      <w:r>
        <w:t>: número de vuelos desviados.</w:t>
      </w:r>
    </w:p>
    <w:p w:rsidR="007B5ED5" w:rsidRDefault="007B5ED5" w:rsidP="0081779D">
      <w:pPr>
        <w:pStyle w:val="Prrafodelista"/>
        <w:numPr>
          <w:ilvl w:val="2"/>
          <w:numId w:val="2"/>
        </w:numPr>
        <w:ind w:left="2160"/>
        <w:jc w:val="both"/>
      </w:pPr>
      <w:r>
        <w:rPr>
          <w:b/>
          <w:bCs/>
        </w:rPr>
        <w:t>On Time</w:t>
      </w:r>
      <w:r>
        <w:t>: número de vuelos que llegaron a tiempo.</w:t>
      </w:r>
    </w:p>
    <w:p w:rsidR="007B5ED5" w:rsidRDefault="007B5ED5" w:rsidP="0081779D">
      <w:pPr>
        <w:pStyle w:val="Prrafodelista"/>
        <w:numPr>
          <w:ilvl w:val="1"/>
          <w:numId w:val="2"/>
        </w:numPr>
        <w:ind w:left="1440"/>
        <w:jc w:val="both"/>
      </w:pPr>
      <w:r>
        <w:rPr>
          <w:b/>
          <w:bCs/>
        </w:rPr>
        <w:t>Minutes Delayed</w:t>
      </w:r>
      <w:r>
        <w:t>:</w:t>
      </w:r>
    </w:p>
    <w:p w:rsidR="007B5ED5" w:rsidRDefault="007B5ED5" w:rsidP="0081779D">
      <w:pPr>
        <w:pStyle w:val="Prrafodelista"/>
        <w:numPr>
          <w:ilvl w:val="2"/>
          <w:numId w:val="2"/>
        </w:numPr>
        <w:ind w:left="2160"/>
        <w:jc w:val="both"/>
      </w:pPr>
      <w:r>
        <w:rPr>
          <w:b/>
          <w:bCs/>
        </w:rPr>
        <w:t>Carrier</w:t>
      </w:r>
      <w:r>
        <w:t>: total de minutos demorados por las aerolíneas.</w:t>
      </w:r>
    </w:p>
    <w:p w:rsidR="007B5ED5" w:rsidRDefault="007B5ED5" w:rsidP="0081779D">
      <w:pPr>
        <w:pStyle w:val="Prrafodelista"/>
        <w:numPr>
          <w:ilvl w:val="2"/>
          <w:numId w:val="2"/>
        </w:numPr>
        <w:ind w:left="2160"/>
        <w:jc w:val="both"/>
      </w:pPr>
      <w:r>
        <w:rPr>
          <w:b/>
          <w:bCs/>
        </w:rPr>
        <w:t>Late Aircraft</w:t>
      </w:r>
      <w:r>
        <w:t>: total de minutos demorados por la llegada de un avión.</w:t>
      </w:r>
    </w:p>
    <w:p w:rsidR="007B5ED5" w:rsidRDefault="00CE4F25" w:rsidP="0081779D">
      <w:pPr>
        <w:pStyle w:val="Prrafodelista"/>
        <w:numPr>
          <w:ilvl w:val="2"/>
          <w:numId w:val="2"/>
        </w:numPr>
        <w:ind w:left="2160"/>
        <w:jc w:val="both"/>
      </w:pPr>
      <w:r>
        <w:rPr>
          <w:b/>
          <w:bCs/>
        </w:rPr>
        <w:t>National Aviation System</w:t>
      </w:r>
      <w:r>
        <w:t xml:space="preserve">: total de minutos demorados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r>
        <w:rPr>
          <w:b/>
          <w:bCs/>
        </w:rPr>
        <w:t>Weather</w:t>
      </w:r>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26107E">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r w:rsidRPr="009F7593">
        <w:rPr>
          <w:color w:val="9F446D" w:themeColor="accent6" w:themeShade="BF"/>
        </w:rPr>
        <w:t>db.airports.count</w:t>
      </w:r>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w:t>
      </w:r>
      <w:r w:rsidR="00620D83">
        <w:t xml:space="preserve">con </w:t>
      </w:r>
      <w:r>
        <w:t xml:space="preserve">el formato año como </w:t>
      </w:r>
      <w:r w:rsidR="00620D83">
        <w:t xml:space="preserve">con </w:t>
      </w:r>
      <w:r>
        <w:t xml:space="preserve">el formato mes. Por ello, mediante la función </w:t>
      </w:r>
      <w:r w:rsidR="0081779D">
        <w:rPr>
          <w:i/>
          <w:iCs/>
        </w:rPr>
        <w:t>u</w:t>
      </w:r>
      <w:r>
        <w:rPr>
          <w:i/>
          <w:iCs/>
        </w:rPr>
        <w:t>pdateMany</w:t>
      </w:r>
      <w:r>
        <w:t xml:space="preserve"> de MongoDB eliminaremos tanto los campos </w:t>
      </w:r>
      <w:r>
        <w:rPr>
          <w:i/>
          <w:iCs/>
        </w:rPr>
        <w:t>Time.Label</w:t>
      </w:r>
      <w:r>
        <w:t xml:space="preserve"> como </w:t>
      </w:r>
      <w:r>
        <w:rPr>
          <w:i/>
          <w:iCs/>
        </w:rPr>
        <w:t>Time.Month Name</w:t>
      </w:r>
      <w:r>
        <w:t>, quedándonos con los valores numéricos</w:t>
      </w:r>
      <w:r w:rsidR="00620D83">
        <w:t xml:space="preserve"> de mes y año</w:t>
      </w:r>
      <w:r>
        <w:t>:</w:t>
      </w:r>
    </w:p>
    <w:p w:rsidR="0081779D" w:rsidRDefault="0081779D" w:rsidP="0081779D">
      <w:pPr>
        <w:jc w:val="center"/>
      </w:pPr>
      <w:r w:rsidRPr="009F7593">
        <w:rPr>
          <w:color w:val="9F446D" w:themeColor="accent6" w:themeShade="BF"/>
        </w:rPr>
        <w:lastRenderedPageBreak/>
        <w:t>db.airports.updateMany</w:t>
      </w:r>
      <w:r>
        <w:t>({},{</w:t>
      </w:r>
      <w:r w:rsidRPr="009F7593">
        <w:rPr>
          <w:color w:val="9F446D" w:themeColor="accent6" w:themeShade="BF"/>
        </w:rPr>
        <w:t>$unset</w:t>
      </w:r>
      <w:r>
        <w:t>: {</w:t>
      </w:r>
      <w:r w:rsidRPr="009F7593">
        <w:rPr>
          <w:color w:val="00893F"/>
        </w:rPr>
        <w:t>"Time.Label"</w:t>
      </w:r>
      <w:r>
        <w:t xml:space="preserve">: </w:t>
      </w:r>
      <w:r w:rsidRPr="009F7593">
        <w:rPr>
          <w:color w:val="00893F"/>
        </w:rPr>
        <w:t>""</w:t>
      </w:r>
      <w:r>
        <w:t>}})</w:t>
      </w:r>
    </w:p>
    <w:p w:rsidR="003D4C13"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"Time.Month Name"</w:t>
      </w:r>
      <w:r>
        <w:t xml:space="preserve">: </w:t>
      </w:r>
      <w:r w:rsidRPr="009F7593">
        <w:rPr>
          <w:color w:val="00893F"/>
        </w:rPr>
        <w:t>""</w:t>
      </w:r>
      <w:r>
        <w:t>}})</w:t>
      </w:r>
    </w:p>
    <w:p w:rsidR="0081779D" w:rsidRDefault="0081779D" w:rsidP="008177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 xml:space="preserve">a su vez un fichero JSON que contiene información del aeropuerto, e incluso otros objetos JSON como ocurre con el campo </w:t>
      </w:r>
      <w:r>
        <w:rPr>
          <w:i/>
          <w:iCs/>
        </w:rPr>
        <w:t>Statistics</w:t>
      </w:r>
      <w:r>
        <w:t xml:space="preserve">.  Lo podemos ver con </w:t>
      </w:r>
      <w:r w:rsidR="004D4F16">
        <w:t xml:space="preserve">un </w:t>
      </w:r>
      <w:r>
        <w:t>ejemplo de documento que podemos insertar, en el que se puede obser</w:t>
      </w:r>
      <w:r w:rsidRPr="00452534">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w:t>
      </w:r>
      <w:r w:rsidRPr="004D4F16">
        <w:rPr>
          <w:color w:val="00893F"/>
          <w:sz w:val="21"/>
          <w:szCs w:val="21"/>
        </w:rPr>
        <w:t xml:space="preserve">"Code"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 xml:space="preserve">"Name"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4D4F16">
        <w:rPr>
          <w:color w:val="00893F"/>
          <w:sz w:val="21"/>
          <w:szCs w:val="21"/>
        </w:rPr>
        <w:t>{"Month"</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 xml:space="preserve">"Year"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w:t>
      </w:r>
      <w:r w:rsidRPr="004D4F16">
        <w:rPr>
          <w:color w:val="00893F"/>
          <w:sz w:val="21"/>
          <w:szCs w:val="21"/>
        </w:rPr>
        <w:t>"Carrier"</w:t>
      </w:r>
      <w:r w:rsidRPr="0081779D">
        <w:rPr>
          <w:sz w:val="21"/>
          <w:szCs w:val="21"/>
        </w:rPr>
        <w:t xml:space="preserve"> : 368, </w:t>
      </w:r>
      <w:r w:rsidRPr="004D4F16">
        <w:rPr>
          <w:color w:val="00893F"/>
          <w:sz w:val="21"/>
          <w:szCs w:val="21"/>
        </w:rPr>
        <w:t xml:space="preserve">"Late Aircraft" </w:t>
      </w:r>
      <w:r w:rsidRPr="0081779D">
        <w:rPr>
          <w:sz w:val="21"/>
          <w:szCs w:val="21"/>
        </w:rPr>
        <w:t xml:space="preserve">: 549, </w:t>
      </w:r>
      <w:r w:rsidRPr="004D4F16">
        <w:rPr>
          <w:color w:val="00893F"/>
          <w:sz w:val="21"/>
          <w:szCs w:val="21"/>
        </w:rPr>
        <w:t xml:space="preserve">"National Aviation System" </w:t>
      </w:r>
      <w:r w:rsidRPr="0081779D">
        <w:rPr>
          <w:sz w:val="21"/>
          <w:szCs w:val="21"/>
        </w:rPr>
        <w:t xml:space="preserve">: 253, </w:t>
      </w:r>
      <w:r w:rsidRPr="004D4F16">
        <w:rPr>
          <w:color w:val="00893F"/>
          <w:sz w:val="21"/>
          <w:szCs w:val="21"/>
        </w:rPr>
        <w:t xml:space="preserve">"Security" </w:t>
      </w:r>
      <w:r w:rsidRPr="0081779D">
        <w:rPr>
          <w:sz w:val="21"/>
          <w:szCs w:val="21"/>
        </w:rPr>
        <w:t>: 9, "</w:t>
      </w:r>
      <w:r w:rsidRPr="004D4F16">
        <w:rPr>
          <w:color w:val="00893F"/>
          <w:sz w:val="21"/>
          <w:szCs w:val="21"/>
        </w:rPr>
        <w:t xml:space="preserve">Weather"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 xml:space="preserve">"Names" </w:t>
      </w:r>
      <w:r w:rsidRPr="0081779D">
        <w:rPr>
          <w:sz w:val="21"/>
          <w:szCs w:val="21"/>
        </w:rPr>
        <w:t xml:space="preserve">: </w:t>
      </w:r>
      <w:r w:rsidRPr="004D4F16">
        <w:rPr>
          <w:color w:val="00893F"/>
          <w:sz w:val="21"/>
          <w:szCs w:val="21"/>
        </w:rPr>
        <w:t xml:space="preserve">"American Airlines Inc.,Alaska Airlines Inc.,JetBlue Airways,Delta Air Lines </w:t>
      </w:r>
      <w:r w:rsidR="00DA1791" w:rsidRPr="004D4F16">
        <w:rPr>
          <w:color w:val="00893F"/>
          <w:sz w:val="21"/>
          <w:szCs w:val="21"/>
        </w:rPr>
        <w:t>Inc.</w:t>
      </w:r>
      <w:r w:rsidRPr="004D4F16">
        <w:rPr>
          <w:color w:val="00893F"/>
          <w:sz w:val="21"/>
          <w:szCs w:val="21"/>
        </w:rPr>
        <w:t xml:space="preserve">,Frontier Airlines </w:t>
      </w:r>
      <w:r w:rsidR="00DA1791" w:rsidRPr="004D4F16">
        <w:rPr>
          <w:color w:val="00893F"/>
          <w:sz w:val="21"/>
          <w:szCs w:val="21"/>
        </w:rPr>
        <w:t>Inc.</w:t>
      </w:r>
      <w:r w:rsidRPr="004D4F16">
        <w:rPr>
          <w:color w:val="00893F"/>
          <w:sz w:val="21"/>
          <w:szCs w:val="21"/>
        </w:rPr>
        <w:t>,SkyWest Airlines Inc.,United Air Lines Inc.,Southwest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w:t>
      </w:r>
      <w:r w:rsidRPr="004D4F16">
        <w:rPr>
          <w:color w:val="00893F"/>
          <w:sz w:val="21"/>
          <w:szCs w:val="21"/>
        </w:rPr>
        <w:t xml:space="preserve">"Cancelled" </w:t>
      </w:r>
      <w:r w:rsidRPr="0081779D">
        <w:rPr>
          <w:sz w:val="21"/>
          <w:szCs w:val="21"/>
        </w:rPr>
        <w:t xml:space="preserve">: 81, </w:t>
      </w:r>
      <w:r w:rsidRPr="004D4F16">
        <w:rPr>
          <w:color w:val="00893F"/>
          <w:sz w:val="21"/>
          <w:szCs w:val="21"/>
        </w:rPr>
        <w:t xml:space="preserve">"Delayed" </w:t>
      </w:r>
      <w:r w:rsidRPr="0081779D">
        <w:rPr>
          <w:sz w:val="21"/>
          <w:szCs w:val="21"/>
        </w:rPr>
        <w:t xml:space="preserve">: 1170, </w:t>
      </w:r>
      <w:r w:rsidRPr="004D4F16">
        <w:rPr>
          <w:color w:val="00893F"/>
          <w:sz w:val="21"/>
          <w:szCs w:val="21"/>
        </w:rPr>
        <w:t>"Diverted"</w:t>
      </w:r>
      <w:r w:rsidRPr="0081779D">
        <w:rPr>
          <w:sz w:val="21"/>
          <w:szCs w:val="21"/>
        </w:rPr>
        <w:t xml:space="preserve"> : 12, </w:t>
      </w:r>
      <w:r w:rsidRPr="004D4F16">
        <w:rPr>
          <w:color w:val="00893F"/>
          <w:sz w:val="21"/>
          <w:szCs w:val="21"/>
        </w:rPr>
        <w:t xml:space="preserve">"On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minutos</w:t>
      </w:r>
      <w:r w:rsidRPr="0081779D">
        <w:rPr>
          <w:sz w:val="21"/>
          <w:szCs w:val="21"/>
        </w:rPr>
        <w:t>_</w:t>
      </w:r>
      <w:r w:rsidRPr="004D4F16">
        <w:rPr>
          <w:color w:val="9F446D" w:themeColor="accent6" w:themeShade="BF"/>
          <w:sz w:val="21"/>
          <w:szCs w:val="21"/>
        </w:rPr>
        <w:t xml:space="preserve">demora </w:t>
      </w:r>
      <w:r w:rsidRPr="0081779D">
        <w:rPr>
          <w:sz w:val="21"/>
          <w:szCs w:val="21"/>
        </w:rPr>
        <w:t>= {</w:t>
      </w:r>
      <w:r w:rsidRPr="004D4F16">
        <w:rPr>
          <w:color w:val="00893F"/>
          <w:sz w:val="21"/>
          <w:szCs w:val="21"/>
        </w:rPr>
        <w:t xml:space="preserve">"Carrier" </w:t>
      </w:r>
      <w:r w:rsidRPr="0081779D">
        <w:rPr>
          <w:sz w:val="21"/>
          <w:szCs w:val="21"/>
        </w:rPr>
        <w:t xml:space="preserve">: 32066, </w:t>
      </w:r>
      <w:r w:rsidRPr="004D4F16">
        <w:rPr>
          <w:color w:val="00893F"/>
          <w:sz w:val="21"/>
          <w:szCs w:val="21"/>
        </w:rPr>
        <w:t xml:space="preserve">"Late Aircraft" </w:t>
      </w:r>
      <w:r w:rsidRPr="0081779D">
        <w:rPr>
          <w:sz w:val="21"/>
          <w:szCs w:val="21"/>
        </w:rPr>
        <w:t xml:space="preserve">: 33682, </w:t>
      </w:r>
      <w:r w:rsidRPr="004D4F16">
        <w:rPr>
          <w:color w:val="00893F"/>
          <w:sz w:val="21"/>
          <w:szCs w:val="21"/>
        </w:rPr>
        <w:t xml:space="preserve">"National Aviation System"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 xml:space="preserve">"Weather"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estadisticas </w:t>
      </w:r>
      <w:r w:rsidRPr="0081779D">
        <w:rPr>
          <w:sz w:val="21"/>
          <w:szCs w:val="21"/>
        </w:rPr>
        <w:t>= {</w:t>
      </w:r>
      <w:r w:rsidRPr="004D4F16">
        <w:rPr>
          <w:color w:val="00893F"/>
          <w:sz w:val="21"/>
          <w:szCs w:val="21"/>
        </w:rPr>
        <w:t>"# of Delays"</w:t>
      </w:r>
      <w:r w:rsidRPr="0081779D">
        <w:rPr>
          <w:sz w:val="21"/>
          <w:szCs w:val="21"/>
        </w:rPr>
        <w:t xml:space="preserve">: demoras, </w:t>
      </w:r>
      <w:r w:rsidRPr="004D4F16">
        <w:rPr>
          <w:color w:val="00893F"/>
          <w:sz w:val="21"/>
          <w:szCs w:val="21"/>
        </w:rPr>
        <w:t>"Carriers"</w:t>
      </w:r>
      <w:r w:rsidRPr="0081779D">
        <w:rPr>
          <w:sz w:val="21"/>
          <w:szCs w:val="21"/>
        </w:rPr>
        <w:t xml:space="preserve">: companias, </w:t>
      </w:r>
      <w:r w:rsidRPr="004D4F16">
        <w:rPr>
          <w:color w:val="00893F"/>
          <w:sz w:val="21"/>
          <w:szCs w:val="21"/>
        </w:rPr>
        <w:t>"Flights"</w:t>
      </w:r>
      <w:r w:rsidRPr="0081779D">
        <w:rPr>
          <w:sz w:val="21"/>
          <w:szCs w:val="21"/>
        </w:rPr>
        <w:t xml:space="preserve">: vuelos, </w:t>
      </w:r>
      <w:r w:rsidRPr="004D4F16">
        <w:rPr>
          <w:color w:val="00893F"/>
          <w:sz w:val="21"/>
          <w:szCs w:val="21"/>
        </w:rPr>
        <w:t xml:space="preserve">"Minutes Delayed" </w:t>
      </w:r>
      <w:r w:rsidRPr="0081779D">
        <w:rPr>
          <w:sz w:val="21"/>
          <w:szCs w:val="21"/>
        </w:rPr>
        <w:t>: minutos_demora}</w:t>
      </w:r>
    </w:p>
    <w:p w:rsidR="0081779D" w:rsidRDefault="0081779D" w:rsidP="0081779D">
      <w:pPr>
        <w:ind w:left="0"/>
        <w:rPr>
          <w:sz w:val="21"/>
          <w:szCs w:val="21"/>
        </w:rPr>
      </w:pPr>
      <w:r w:rsidRPr="004D4F16">
        <w:rPr>
          <w:color w:val="9F446D" w:themeColor="accent6" w:themeShade="BF"/>
          <w:sz w:val="21"/>
          <w:szCs w:val="21"/>
        </w:rPr>
        <w:t>db.airports.insertOne</w:t>
      </w:r>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"Statistics"</w:t>
      </w:r>
      <w:r w:rsidRPr="0081779D">
        <w:rPr>
          <w:sz w:val="21"/>
          <w:szCs w:val="21"/>
        </w:rPr>
        <w:t>: estadisticas})</w:t>
      </w:r>
    </w:p>
    <w:p w:rsidR="0081779D" w:rsidRDefault="0081779D" w:rsidP="0081779D">
      <w:pPr>
        <w:ind w:left="0"/>
        <w:rPr>
          <w:sz w:val="21"/>
          <w:szCs w:val="21"/>
        </w:rPr>
      </w:pP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r w:rsidRPr="0026107E">
        <w:rPr>
          <w:color w:val="9F446D" w:themeColor="accent6" w:themeShade="BF"/>
        </w:rPr>
        <w:t>db.airports.remove</w:t>
      </w:r>
      <w:r w:rsidRPr="0081779D">
        <w:t>({</w:t>
      </w:r>
      <w:r w:rsidRPr="0026107E">
        <w:rPr>
          <w:color w:val="00893F"/>
        </w:rPr>
        <w:t>"_id"</w:t>
      </w:r>
      <w:r w:rsidRPr="0081779D">
        <w:t>: {</w:t>
      </w:r>
      <w:r w:rsidRPr="0026107E">
        <w:rPr>
          <w:color w:val="9F446D" w:themeColor="accent6" w:themeShade="BF"/>
        </w:rPr>
        <w:t>$eq</w:t>
      </w:r>
      <w:r w:rsidRPr="0081779D">
        <w:t>: ObjectId(</w:t>
      </w:r>
      <w:r w:rsidRPr="0026107E">
        <w:rPr>
          <w:color w:val="00893F"/>
        </w:rPr>
        <w:t>"5fa2d4a72d8abb02bb66793e"</w:t>
      </w:r>
      <w:r w:rsidRPr="0081779D">
        <w:t>)}})</w:t>
      </w:r>
    </w:p>
    <w:p w:rsidR="0081779D" w:rsidRDefault="0081779D" w:rsidP="0081779D">
      <w:pPr>
        <w:ind w:left="0"/>
        <w:jc w:val="both"/>
        <w:rPr>
          <w:i/>
          <w:iCs/>
        </w:rPr>
      </w:pPr>
      <w:r>
        <w:rPr>
          <w:i/>
          <w:iCs/>
        </w:rPr>
        <w:t xml:space="preserve">&gt;&gt; </w:t>
      </w:r>
      <w:r w:rsidRPr="0026107E">
        <w:rPr>
          <w:i/>
          <w:iCs/>
          <w:color w:val="9F446D" w:themeColor="accent6" w:themeShade="BF"/>
        </w:rPr>
        <w:t>WriteResult</w:t>
      </w:r>
      <w:r w:rsidRPr="0081779D">
        <w:rPr>
          <w:i/>
          <w:iCs/>
        </w:rPr>
        <w:t xml:space="preserve">({ </w:t>
      </w:r>
      <w:r w:rsidRPr="0026107E">
        <w:rPr>
          <w:i/>
          <w:iCs/>
          <w:color w:val="00893F"/>
        </w:rPr>
        <w:t xml:space="preserve">"nRemoved" </w:t>
      </w:r>
      <w:r w:rsidRPr="0081779D">
        <w:rPr>
          <w:i/>
          <w:iCs/>
        </w:rPr>
        <w:t>: 1 })</w:t>
      </w:r>
    </w:p>
    <w:p w:rsidR="0081779D" w:rsidRDefault="00FE5C4A" w:rsidP="0081779D">
      <w:pPr>
        <w:ind w:left="0"/>
        <w:jc w:val="both"/>
      </w:pPr>
      <w:r>
        <w:lastRenderedPageBreak/>
        <w:t xml:space="preserve">Por otro lado, dado que el campo </w:t>
      </w:r>
      <w:r>
        <w:rPr>
          <w:i/>
          <w:iCs/>
        </w:rPr>
        <w:t># of Delays</w:t>
      </w:r>
      <w:r>
        <w:t xml:space="preserve"> contiene un símbolo no </w:t>
      </w:r>
      <w:r w:rsidR="00452534">
        <w:t>alfanumérico</w:t>
      </w:r>
      <w:r>
        <w:t xml:space="preserve">, lo renombramos a </w:t>
      </w:r>
      <w:r>
        <w:rPr>
          <w:i/>
          <w:iCs/>
        </w:rPr>
        <w:t>Delays</w:t>
      </w:r>
      <w:r>
        <w:t xml:space="preserve">, mediante la operación </w:t>
      </w:r>
      <w:r>
        <w:rPr>
          <w:i/>
          <w:iCs/>
        </w:rPr>
        <w:t>$rename</w:t>
      </w:r>
      <w:r>
        <w:t xml:space="preserve"> del método </w:t>
      </w:r>
      <w:r>
        <w:rPr>
          <w:i/>
          <w:iCs/>
        </w:rPr>
        <w:t>updateMany</w:t>
      </w:r>
      <w:r>
        <w:t>:</w:t>
      </w:r>
    </w:p>
    <w:p w:rsidR="0026107E" w:rsidRDefault="0026107E" w:rsidP="0026107E">
      <w:pPr>
        <w:ind w:left="0"/>
        <w:jc w:val="center"/>
      </w:pPr>
      <w:r w:rsidRPr="0026107E">
        <w:rPr>
          <w:color w:val="9F446D" w:themeColor="accent6" w:themeShade="BF"/>
        </w:rPr>
        <w:t>db.airports.updateMany</w:t>
      </w:r>
      <w:r w:rsidRPr="0026107E">
        <w:t>({}, {</w:t>
      </w:r>
      <w:r w:rsidRPr="0026107E">
        <w:rPr>
          <w:color w:val="9F446D" w:themeColor="accent6" w:themeShade="BF"/>
        </w:rPr>
        <w:t>$rename</w:t>
      </w:r>
      <w:r w:rsidRPr="0026107E">
        <w:t>: {</w:t>
      </w:r>
      <w:r w:rsidRPr="0026107E">
        <w:rPr>
          <w:color w:val="00893F"/>
        </w:rPr>
        <w:t>"Statistics.# of Delays"</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26107E">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5</w:t>
      </w:r>
      <w:r w:rsidRPr="00EF0909">
        <w:rPr>
          <w:b/>
          <w:bCs/>
          <w:i w:val="0"/>
          <w:iCs w:val="0"/>
        </w:rPr>
        <w:fldChar w:fldCharType="end"/>
      </w:r>
      <w:r w:rsidRPr="00EF0909">
        <w:rPr>
          <w:i w:val="0"/>
          <w:iCs w:val="0"/>
        </w:rPr>
        <w:t xml:space="preserve">. Formato del nuevo campo </w:t>
      </w:r>
      <w:r w:rsidRPr="00EF0909">
        <w:t>Delays</w:t>
      </w:r>
    </w:p>
    <w:p w:rsidR="00EF0909" w:rsidRDefault="00EF0909" w:rsidP="00452534">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$split</w:t>
      </w:r>
      <w:r>
        <w:t xml:space="preserve">. A continuación, por medio de la operación </w:t>
      </w:r>
      <w:r>
        <w:rPr>
          <w:i/>
          <w:iCs/>
        </w:rPr>
        <w:t>$addFields</w:t>
      </w:r>
      <w:r>
        <w:t xml:space="preserve"> </w:t>
      </w:r>
      <w:r w:rsidR="00452534">
        <w:t>sobrescribimos el campo existente</w:t>
      </w:r>
      <w:r>
        <w:t xml:space="preserve">: </w:t>
      </w:r>
      <w:r>
        <w:rPr>
          <w:i/>
          <w:iCs/>
        </w:rPr>
        <w:t>Statistics.Carriers.Names</w:t>
      </w:r>
      <w:r>
        <w:t xml:space="preserve">. Dado que queremos guardar el nuevo campo en disco, mediante la operación </w:t>
      </w:r>
      <w:r>
        <w:rPr>
          <w:i/>
          <w:iCs/>
        </w:rPr>
        <w:t>$out</w:t>
      </w:r>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companias_aereas </w:t>
      </w:r>
      <w:r>
        <w:t>= {</w:t>
      </w:r>
      <w:r w:rsidRPr="0026107E">
        <w:rPr>
          <w:color w:val="9F446D" w:themeColor="accent6" w:themeShade="BF"/>
        </w:rPr>
        <w:t>$split</w:t>
      </w:r>
      <w:r>
        <w:t>: [</w:t>
      </w:r>
      <w:r w:rsidRPr="0026107E">
        <w:rPr>
          <w:color w:val="00893F"/>
        </w:rPr>
        <w:t>"$Statistics.Carriers.Names"</w:t>
      </w:r>
      <w:r>
        <w:t xml:space="preserve">, </w:t>
      </w:r>
      <w:r w:rsidRPr="0026107E">
        <w:rPr>
          <w:color w:val="00893F"/>
        </w:rPr>
        <w:t>","</w:t>
      </w:r>
      <w:r>
        <w:t>]}</w:t>
      </w:r>
    </w:p>
    <w:p w:rsidR="00EF0909" w:rsidRDefault="00EF0909" w:rsidP="007708D3">
      <w:pPr>
        <w:tabs>
          <w:tab w:val="left" w:pos="567"/>
        </w:tabs>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companias_aereas}</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$addFields</w:t>
      </w:r>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$out</w:t>
      </w:r>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C31F5E">
        <w:rPr>
          <w:color w:val="9F446D" w:themeColor="accent6" w:themeShade="BF"/>
        </w:rPr>
        <w:t>fase1</w:t>
      </w:r>
      <w:r>
        <w:t>, fase2)</w:t>
      </w:r>
    </w:p>
    <w:p w:rsidR="00EF0909" w:rsidRDefault="00EF0909" w:rsidP="00EF0909">
      <w:pPr>
        <w:ind w:left="0"/>
        <w:jc w:val="both"/>
      </w:pPr>
      <w:r>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6</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t xml:space="preserve">Como último apartado de </w:t>
      </w:r>
      <w:r w:rsidR="00452534" w:rsidRPr="009506AD">
        <w:rPr>
          <w:b/>
          <w:bCs/>
          <w:szCs w:val="21"/>
        </w:rPr>
        <w:t>preprocesamiento</w:t>
      </w:r>
      <w:r w:rsidRPr="009506AD">
        <w:rPr>
          <w:szCs w:val="21"/>
        </w:rPr>
        <w:t xml:space="preserve">, recordemos que tanto los campos </w:t>
      </w:r>
      <w:r w:rsidRPr="009506AD">
        <w:rPr>
          <w:i/>
          <w:iCs/>
          <w:szCs w:val="21"/>
        </w:rPr>
        <w:t>Carriers</w:t>
      </w:r>
      <w:r w:rsidRPr="009506AD">
        <w:rPr>
          <w:szCs w:val="21"/>
        </w:rPr>
        <w:t xml:space="preserve">, </w:t>
      </w:r>
      <w:r w:rsidRPr="009506AD">
        <w:rPr>
          <w:i/>
          <w:iCs/>
          <w:szCs w:val="21"/>
        </w:rPr>
        <w:t>Flights</w:t>
      </w:r>
      <w:r w:rsidRPr="009506AD">
        <w:rPr>
          <w:szCs w:val="21"/>
        </w:rPr>
        <w:t xml:space="preserve"> como </w:t>
      </w:r>
      <w:r w:rsidRPr="009506AD">
        <w:rPr>
          <w:i/>
          <w:iCs/>
          <w:szCs w:val="21"/>
        </w:rPr>
        <w:t>Minutes Delayed</w:t>
      </w:r>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r>
        <w:rPr>
          <w:b/>
          <w:bCs/>
        </w:rPr>
        <w:t>Carriers</w:t>
      </w:r>
      <w:r>
        <w:t>: para comprobar que el Total de compañías se corresponde con la longitud de cada Array (</w:t>
      </w:r>
      <w:r>
        <w:rPr>
          <w:i/>
          <w:iCs/>
        </w:rPr>
        <w:t>Statistics.Carriers.Names</w:t>
      </w:r>
      <w:r>
        <w:t xml:space="preserve">), mediante una operación de </w:t>
      </w:r>
      <w:r>
        <w:lastRenderedPageBreak/>
        <w:t xml:space="preserve">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$eq</w:t>
      </w:r>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"$Statistics.Carriers.Total"</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$cond</w:t>
      </w:r>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xml:space="preserve">= {_id: null, </w:t>
      </w:r>
      <w:r w:rsidR="00452534" w:rsidRPr="0026107E">
        <w:rPr>
          <w:color w:val="00893F"/>
        </w:rPr>
        <w:t>"</w:t>
      </w:r>
      <w:r w:rsidR="00452534">
        <w:rPr>
          <w:color w:val="00893F"/>
        </w:rPr>
        <w:t>SumCoincidentes</w:t>
      </w:r>
      <w:r w:rsidR="00452534" w:rsidRPr="0026107E">
        <w:rPr>
          <w:color w:val="00893F"/>
        </w:rPr>
        <w:t>"</w:t>
      </w:r>
      <w:r>
        <w:t>: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5420F3">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26107E">
        <w:rPr>
          <w:b/>
          <w:bCs/>
          <w:i w:val="0"/>
          <w:iCs w:val="0"/>
          <w:noProof/>
        </w:rPr>
        <w:t>7</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w:t>
      </w:r>
      <w:r w:rsidR="005420F3">
        <w:rPr>
          <w:b/>
          <w:bCs/>
          <w:szCs w:val="21"/>
        </w:rPr>
        <w:t>s</w:t>
      </w:r>
      <w:r w:rsidRPr="00C31F5E">
        <w:rPr>
          <w:b/>
          <w:bCs/>
          <w:szCs w:val="21"/>
        </w:rPr>
        <w:t>: 4408</w:t>
      </w:r>
      <w:r w:rsidRPr="00C31F5E">
        <w:rPr>
          <w:szCs w:val="21"/>
        </w:rPr>
        <w:t>.</w:t>
      </w:r>
    </w:p>
    <w:p w:rsidR="00820ACB" w:rsidRDefault="00820ACB" w:rsidP="00820ACB">
      <w:pPr>
        <w:pStyle w:val="Prrafodelista"/>
        <w:numPr>
          <w:ilvl w:val="0"/>
          <w:numId w:val="3"/>
        </w:numPr>
        <w:jc w:val="both"/>
      </w:pPr>
      <w:r>
        <w:rPr>
          <w:b/>
          <w:bCs/>
        </w:rPr>
        <w:t xml:space="preserve">Flights </w:t>
      </w:r>
      <w:r>
        <w:t xml:space="preserve">y </w:t>
      </w:r>
      <w:r>
        <w:rPr>
          <w:b/>
          <w:bCs/>
        </w:rPr>
        <w:t>Minutes Delayed</w:t>
      </w:r>
      <w:r>
        <w:t xml:space="preserve">: para ambos campos se ha creado una función en </w:t>
      </w:r>
      <w:r>
        <w:rPr>
          <w:i/>
          <w:iCs/>
        </w:rPr>
        <w:t>JavaScript</w:t>
      </w:r>
      <w:r>
        <w:t xml:space="preserve"> con </w:t>
      </w:r>
      <w:r w:rsidR="005420F3">
        <w:t>la</w:t>
      </w:r>
      <w:r>
        <w:t xml:space="preserve"> que podremos comprobar ambos campos</w:t>
      </w:r>
      <w:r w:rsidR="00C31F5E">
        <w:t>, ya que contienen un objeto JSON con los mismos nombres de campos</w:t>
      </w:r>
      <w:r>
        <w:t xml:space="preserve">. Sobre dicha función pasaremos como parámetros el nombre del campo </w:t>
      </w:r>
      <w:r w:rsidRPr="00820ACB">
        <w:rPr>
          <w:b/>
          <w:bCs/>
        </w:rPr>
        <w:t>raíz</w:t>
      </w:r>
      <w:r>
        <w:t xml:space="preserve"> con los valores estadísticos (</w:t>
      </w:r>
      <w:r>
        <w:rPr>
          <w:i/>
          <w:iCs/>
        </w:rPr>
        <w:t xml:space="preserve">$Statistics.Flights </w:t>
      </w:r>
      <w:r>
        <w:t xml:space="preserve">y </w:t>
      </w:r>
      <w:r>
        <w:rPr>
          <w:i/>
          <w:iCs/>
        </w:rPr>
        <w:t>$Statistics.Minutes</w:t>
      </w:r>
      <w:r>
        <w:t xml:space="preserve">); los nombres de cada </w:t>
      </w:r>
      <w:r w:rsidR="005420F3">
        <w:t>subcampo</w:t>
      </w:r>
      <w:r>
        <w:t xml:space="preserve"> (</w:t>
      </w:r>
      <w:r w:rsidRPr="00820ACB">
        <w:rPr>
          <w:b/>
          <w:bCs/>
        </w:rPr>
        <w:t>clave</w:t>
      </w:r>
      <w:r>
        <w:t xml:space="preserve">), así como el </w:t>
      </w:r>
      <w:r w:rsidR="005420F3">
        <w:t>sub</w:t>
      </w:r>
      <w:r>
        <w:t>campo que contiene el total (</w:t>
      </w:r>
      <w:r>
        <w:rPr>
          <w:b/>
          <w:bCs/>
        </w:rPr>
        <w:t>campo_total</w:t>
      </w:r>
      <w:r>
        <w:t>):</w:t>
      </w:r>
    </w:p>
    <w:p w:rsidR="00820ACB" w:rsidRDefault="00820ACB" w:rsidP="00820ACB">
      <w:pPr>
        <w:jc w:val="center"/>
      </w:pPr>
      <w:r w:rsidRPr="00C31F5E">
        <w:rPr>
          <w:color w:val="9F446D" w:themeColor="accent6" w:themeShade="BF"/>
        </w:rPr>
        <w:t xml:space="preserve">function </w:t>
      </w:r>
      <w:r w:rsidRPr="00C31F5E">
        <w:rPr>
          <w:color w:val="002060"/>
        </w:rPr>
        <w:t>comprobar_total</w:t>
      </w:r>
      <w:r w:rsidRPr="00820ACB">
        <w:t>(raiz, claves, campo_total)</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array </w:t>
      </w:r>
      <w:r>
        <w:t>= [];</w:t>
      </w:r>
    </w:p>
    <w:p w:rsidR="00820ACB" w:rsidRDefault="00820ACB" w:rsidP="00A60868">
      <w:pPr>
        <w:ind w:left="0"/>
        <w:jc w:val="center"/>
      </w:pPr>
      <w:r w:rsidRPr="00C31F5E">
        <w:rPr>
          <w:color w:val="9F446D" w:themeColor="accent6" w:themeShade="BF"/>
        </w:rPr>
        <w:t>claves.forEach</w:t>
      </w:r>
      <w:r>
        <w:t>(clave =&gt; array.</w:t>
      </w:r>
      <w:r w:rsidRPr="00C31F5E">
        <w:rPr>
          <w:color w:val="9F446D" w:themeColor="accent6" w:themeShade="BF"/>
        </w:rPr>
        <w:t>push</w:t>
      </w:r>
      <w:r>
        <w:t>(raiz.</w:t>
      </w:r>
      <w:r w:rsidRPr="00C31F5E">
        <w:rPr>
          <w:color w:val="9F446D" w:themeColor="accent6" w:themeShade="BF"/>
        </w:rPr>
        <w:t>concat</w:t>
      </w:r>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array};</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$eq</w:t>
      </w:r>
      <w:r>
        <w:t>: [suma, campo_total]},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$cond</w:t>
      </w:r>
      <w:r>
        <w:t>: condicion}};</w:t>
      </w:r>
    </w:p>
    <w:p w:rsidR="00820ACB" w:rsidRDefault="00820ACB" w:rsidP="00A60868">
      <w:pPr>
        <w:ind w:left="0"/>
        <w:jc w:val="center"/>
      </w:pPr>
      <w:r w:rsidRPr="00C31F5E">
        <w:rPr>
          <w:color w:val="9F446D" w:themeColor="accent6" w:themeShade="BF"/>
        </w:rPr>
        <w:lastRenderedPageBreak/>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5420F3">
        <w:t>fase1</w:t>
      </w:r>
      <w:r>
        <w:t>, fase2, fase3]);</w:t>
      </w:r>
    </w:p>
    <w:p w:rsidR="00494D5D" w:rsidRDefault="00494D5D" w:rsidP="005420F3">
      <w:pPr>
        <w:ind w:left="0"/>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"$Statistics.Flights."</w:t>
      </w:r>
      <w:r w:rsidRPr="00C31F5E">
        <w:rPr>
          <w:color w:val="auto"/>
        </w:rPr>
        <w:t>, [</w:t>
      </w:r>
      <w:r w:rsidRPr="00C31F5E">
        <w:rPr>
          <w:color w:val="00893F"/>
        </w:rPr>
        <w:t>"Cancelled"</w:t>
      </w:r>
      <w:r w:rsidRPr="00C31F5E">
        <w:rPr>
          <w:color w:val="auto"/>
        </w:rPr>
        <w:t>,</w:t>
      </w:r>
      <w:r w:rsidRPr="00C31F5E">
        <w:rPr>
          <w:color w:val="00893F"/>
        </w:rPr>
        <w:t xml:space="preserve"> "Delayed"</w:t>
      </w:r>
      <w:r w:rsidRPr="00C31F5E">
        <w:rPr>
          <w:color w:val="auto"/>
        </w:rPr>
        <w:t>,</w:t>
      </w:r>
      <w:r w:rsidRPr="00C31F5E">
        <w:rPr>
          <w:color w:val="00893F"/>
        </w:rPr>
        <w:t xml:space="preserve"> "Diverted"</w:t>
      </w:r>
      <w:r w:rsidRPr="00C31F5E">
        <w:rPr>
          <w:color w:val="auto"/>
        </w:rPr>
        <w:t xml:space="preserve">, </w:t>
      </w:r>
      <w:r w:rsidRPr="00C31F5E">
        <w:rPr>
          <w:color w:val="00893F"/>
        </w:rPr>
        <w:t>"On Time"</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8</w:t>
      </w:r>
      <w:r w:rsidRPr="00494D5D">
        <w:rPr>
          <w:b/>
          <w:bCs/>
          <w:i w:val="0"/>
          <w:iCs w:val="0"/>
        </w:rPr>
        <w:fldChar w:fldCharType="end"/>
      </w:r>
      <w:r w:rsidRPr="00494D5D">
        <w:rPr>
          <w:i w:val="0"/>
          <w:iCs w:val="0"/>
        </w:rPr>
        <w:t xml:space="preserve">. Salida función </w:t>
      </w:r>
      <w:r w:rsidRPr="00494D5D">
        <w:t>aggregate - Statistics.Flights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"$Statistics.Minutes Delayed."</w:t>
      </w:r>
      <w:r w:rsidRPr="00494D5D">
        <w:t>,</w:t>
      </w:r>
      <w:r w:rsidRPr="00C31F5E">
        <w:t xml:space="preserve"> [</w:t>
      </w:r>
      <w:r w:rsidRPr="00C31F5E">
        <w:rPr>
          <w:color w:val="00893F"/>
        </w:rPr>
        <w:t>"Carrier"</w:t>
      </w:r>
      <w:r w:rsidRPr="00C31F5E">
        <w:t>,</w:t>
      </w:r>
      <w:r w:rsidRPr="00C31F5E">
        <w:rPr>
          <w:color w:val="00893F"/>
        </w:rPr>
        <w:t xml:space="preserve"> "Late Aircraft"</w:t>
      </w:r>
      <w:r w:rsidRPr="00C31F5E">
        <w:t>,</w:t>
      </w:r>
      <w:r w:rsidRPr="00C31F5E">
        <w:rPr>
          <w:color w:val="00893F"/>
        </w:rPr>
        <w:t xml:space="preserve"> "National Aviation System"</w:t>
      </w:r>
      <w:r w:rsidRPr="00C31F5E">
        <w:t xml:space="preserve">, </w:t>
      </w:r>
      <w:r w:rsidRPr="00C31F5E">
        <w:rPr>
          <w:color w:val="00893F"/>
        </w:rPr>
        <w:t>"Security"</w:t>
      </w:r>
      <w:r w:rsidRPr="00C31F5E">
        <w:t>,</w:t>
      </w:r>
      <w:r w:rsidRPr="00C31F5E">
        <w:rPr>
          <w:color w:val="00893F"/>
        </w:rPr>
        <w:t xml:space="preserve"> "Weather"</w:t>
      </w:r>
      <w:r w:rsidRPr="00C31F5E">
        <w:t xml:space="preserve">], </w:t>
      </w:r>
      <w:r w:rsidRPr="00C31F5E">
        <w:rPr>
          <w:color w:val="00893F"/>
        </w:rPr>
        <w:t>"$Statistics.Minutes Delayed.Total"</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9</w:t>
      </w:r>
      <w:r w:rsidRPr="00494D5D">
        <w:rPr>
          <w:b/>
          <w:bCs/>
          <w:i w:val="0"/>
          <w:iCs w:val="0"/>
        </w:rPr>
        <w:fldChar w:fldCharType="end"/>
      </w:r>
      <w:r w:rsidRPr="00494D5D">
        <w:rPr>
          <w:i w:val="0"/>
          <w:iCs w:val="0"/>
        </w:rPr>
        <w:t>. Salida función aggregate - Statistics.Minutes Delayed</w:t>
      </w:r>
    </w:p>
    <w:p w:rsidR="009506AD" w:rsidRPr="00D32224" w:rsidRDefault="00494D5D" w:rsidP="00781ECD">
      <w:pPr>
        <w:ind w:left="0"/>
        <w:jc w:val="both"/>
        <w:rPr>
          <w:i/>
          <w:iCs/>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Statistics.Minutes Delayed</w:t>
      </w:r>
      <w:r w:rsidRPr="009506AD">
        <w:rPr>
          <w:szCs w:val="21"/>
        </w:rPr>
        <w:t xml:space="preserve"> no siempre coincide con la suma de cada uno de sus campos.</w:t>
      </w:r>
    </w:p>
    <w:p w:rsidR="00494D5D" w:rsidRPr="009506AD" w:rsidRDefault="00494D5D" w:rsidP="00494D5D">
      <w:pPr>
        <w:ind w:left="0"/>
        <w:jc w:val="both"/>
        <w:rPr>
          <w:szCs w:val="21"/>
        </w:rPr>
      </w:pPr>
      <w:r w:rsidRPr="009506AD">
        <w:rPr>
          <w:szCs w:val="21"/>
        </w:rPr>
        <w:t>Como consecuencia, debemos actualizar</w:t>
      </w:r>
      <w:r w:rsidR="00D32224">
        <w:rPr>
          <w:szCs w:val="21"/>
        </w:rPr>
        <w:t xml:space="preserve"> </w:t>
      </w:r>
      <w:r w:rsidR="00781ECD">
        <w:rPr>
          <w:szCs w:val="21"/>
        </w:rPr>
        <w:t>dicho</w:t>
      </w:r>
      <w:r w:rsidR="00D32224">
        <w:rPr>
          <w:szCs w:val="21"/>
        </w:rPr>
        <w:t xml:space="preserve"> campo para poder ser utilizado en posteriores agregaciones.</w:t>
      </w:r>
      <w:r w:rsidRPr="009506AD">
        <w:rPr>
          <w:szCs w:val="21"/>
        </w:rPr>
        <w:t xml:space="preserve"> Para ello, aplicaremos de nuevo una función de agregación, dividida en tres fases:</w:t>
      </w:r>
    </w:p>
    <w:p w:rsidR="00D32224" w:rsidRDefault="00494D5D" w:rsidP="00781EC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raiz </w:t>
      </w:r>
      <w:r>
        <w:t xml:space="preserve">= </w:t>
      </w:r>
      <w:r w:rsidRPr="00832A92">
        <w:rPr>
          <w:color w:val="079745"/>
        </w:rPr>
        <w:t>"$Statistics.Minutes Delayed."</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array_minutos </w:t>
      </w:r>
      <w:r>
        <w:t>= [raiz.</w:t>
      </w:r>
      <w:r w:rsidRPr="00832A92">
        <w:rPr>
          <w:color w:val="9F446D" w:themeColor="accent6" w:themeShade="BF"/>
        </w:rPr>
        <w:t>concat</w:t>
      </w:r>
      <w:r w:rsidRPr="00832A92">
        <w:t>(</w:t>
      </w:r>
      <w:r w:rsidRPr="00832A92">
        <w:rPr>
          <w:color w:val="079745"/>
        </w:rPr>
        <w:t>"Carrier"</w:t>
      </w:r>
      <w:r>
        <w:t>), raiz.</w:t>
      </w:r>
      <w:r w:rsidRPr="00832A92">
        <w:rPr>
          <w:color w:val="9F446D" w:themeColor="accent6" w:themeShade="BF"/>
        </w:rPr>
        <w:t>concat</w:t>
      </w:r>
      <w:r>
        <w:t>(</w:t>
      </w:r>
      <w:r w:rsidRPr="00832A92">
        <w:rPr>
          <w:color w:val="079745"/>
        </w:rPr>
        <w:t>"Late Aircraft"</w:t>
      </w:r>
      <w:r>
        <w:t>), raiz.</w:t>
      </w:r>
      <w:r w:rsidRPr="00832A92">
        <w:rPr>
          <w:color w:val="9F446D" w:themeColor="accent6" w:themeShade="BF"/>
        </w:rPr>
        <w:t>concat</w:t>
      </w:r>
      <w:r>
        <w:t>(</w:t>
      </w:r>
      <w:r w:rsidRPr="00832A92">
        <w:rPr>
          <w:color w:val="079745"/>
        </w:rPr>
        <w:t>"National Aviation System"</w:t>
      </w:r>
      <w:r>
        <w:t>), raiz.</w:t>
      </w:r>
      <w:r w:rsidRPr="00832A92">
        <w:rPr>
          <w:color w:val="9F446D" w:themeColor="accent6" w:themeShade="BF"/>
        </w:rPr>
        <w:t>concat</w:t>
      </w:r>
      <w:r>
        <w:t>(</w:t>
      </w:r>
      <w:r w:rsidRPr="00832A92">
        <w:rPr>
          <w:color w:val="079745"/>
        </w:rPr>
        <w:t>"Security"</w:t>
      </w:r>
      <w:r>
        <w:t>), raiz.</w:t>
      </w:r>
      <w:r w:rsidRPr="00832A92">
        <w:rPr>
          <w:color w:val="9F446D" w:themeColor="accent6" w:themeShade="BF"/>
        </w:rPr>
        <w:t>concat</w:t>
      </w:r>
      <w:r>
        <w:t>(</w:t>
      </w:r>
      <w:r w:rsidRPr="00832A92">
        <w:rPr>
          <w:color w:val="079745"/>
        </w:rPr>
        <w:t>"Weather"</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array_minutos}</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condicion </w:t>
      </w:r>
      <w:r>
        <w:t>= {</w:t>
      </w:r>
      <w:r w:rsidRPr="00832A92">
        <w:rPr>
          <w:color w:val="9F446D" w:themeColor="accent6" w:themeShade="BF"/>
        </w:rPr>
        <w:t>$ne</w:t>
      </w:r>
      <w:r>
        <w:t xml:space="preserve">: [suma, </w:t>
      </w:r>
      <w:r w:rsidRPr="00832A92">
        <w:rPr>
          <w:color w:val="079745"/>
        </w:rPr>
        <w:t>"$Statistics.Minutes Delayed.Total"</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$expr</w:t>
      </w:r>
      <w:r>
        <w:t>: condicion}}</w:t>
      </w:r>
    </w:p>
    <w:p w:rsidR="00494D5D" w:rsidRDefault="00494D5D" w:rsidP="00832A92">
      <w:pPr>
        <w:pStyle w:val="Prrafodelista"/>
        <w:numPr>
          <w:ilvl w:val="1"/>
          <w:numId w:val="3"/>
        </w:numPr>
        <w:jc w:val="both"/>
      </w:pPr>
      <w:r>
        <w:rPr>
          <w:b/>
          <w:bCs/>
        </w:rPr>
        <w:t xml:space="preserve">Fase 2 </w:t>
      </w:r>
      <w:r>
        <w:t>(</w:t>
      </w:r>
      <w:r>
        <w:rPr>
          <w:i/>
          <w:iCs/>
        </w:rPr>
        <w:t>$</w:t>
      </w:r>
      <w:r w:rsidR="00A60868">
        <w:rPr>
          <w:i/>
          <w:iCs/>
        </w:rPr>
        <w:t>addFields</w:t>
      </w:r>
      <w:r>
        <w:t xml:space="preserve">): </w:t>
      </w:r>
      <w:r w:rsidR="00A60868">
        <w:t xml:space="preserve">añadimos </w:t>
      </w:r>
      <w:r w:rsidR="00781ECD">
        <w:t>los</w:t>
      </w:r>
      <w:r w:rsidR="00D32224">
        <w:t xml:space="preserve"> nuevos valores</w:t>
      </w:r>
      <w:r w:rsidR="00A60868">
        <w:t xml:space="preserve">, </w:t>
      </w:r>
      <w:r w:rsidR="005420F3">
        <w:t>sobrescribiendo</w:t>
      </w:r>
      <w:r w:rsidR="00A60868">
        <w:t xml:space="preserve"> </w:t>
      </w:r>
      <w:r w:rsidR="00781ECD">
        <w:t>el</w:t>
      </w:r>
      <w:r w:rsidR="00D32224">
        <w:t xml:space="preserve"> nombre</w:t>
      </w:r>
      <w:r w:rsidR="00781ECD">
        <w:t xml:space="preserve"> </w:t>
      </w:r>
      <w:r w:rsidR="00D32224">
        <w:t>original</w:t>
      </w:r>
      <w:r w:rsidR="00A60868">
        <w:t>:</w:t>
      </w:r>
    </w:p>
    <w:p w:rsidR="00D32224" w:rsidRDefault="00D32224" w:rsidP="005420F3">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"Statistics.Minutes Delayed.Total"</w:t>
      </w:r>
      <w:r>
        <w:t>: suma}</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$addFields</w:t>
      </w:r>
      <w:r>
        <w:t>: total}</w:t>
      </w:r>
    </w:p>
    <w:p w:rsidR="00494D5D" w:rsidRDefault="00494D5D" w:rsidP="00D32224">
      <w:pPr>
        <w:pStyle w:val="Prrafodelista"/>
        <w:numPr>
          <w:ilvl w:val="1"/>
          <w:numId w:val="3"/>
        </w:numPr>
      </w:pPr>
      <w:r w:rsidRPr="00D32224">
        <w:rPr>
          <w:b/>
          <w:bCs/>
        </w:rPr>
        <w:lastRenderedPageBreak/>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781ECD">
        <w:t>el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total_minutes: </w:t>
      </w:r>
      <w:r w:rsidRPr="00832A92">
        <w:rPr>
          <w:color w:val="079745"/>
        </w:rPr>
        <w:t>"$Statistics.Minutes Delayed.Total"</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r w:rsidRPr="00832A92">
        <w:rPr>
          <w:color w:val="9F446D" w:themeColor="accent6" w:themeShade="BF"/>
        </w:rPr>
        <w:t>db.airports.aggregate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db.airports.updateMany</w:t>
      </w:r>
      <w:r>
        <w:t>({</w:t>
      </w:r>
      <w:r w:rsidRPr="00832A92">
        <w:rPr>
          <w:color w:val="079745"/>
        </w:rPr>
        <w:t>"_id"</w:t>
      </w:r>
      <w:r>
        <w:t>: id._id}, {</w:t>
      </w:r>
      <w:r w:rsidRPr="00832A92">
        <w:rPr>
          <w:color w:val="9F446D" w:themeColor="accent6" w:themeShade="BF"/>
        </w:rPr>
        <w:t>$set</w:t>
      </w:r>
      <w:r>
        <w:t>: {</w:t>
      </w:r>
      <w:r w:rsidRPr="00832A92">
        <w:rPr>
          <w:color w:val="079745"/>
        </w:rPr>
        <w:t>"Statistics.Minutes Delayed.Total"</w:t>
      </w:r>
      <w:r>
        <w:t>: id.total_minutes}</w:t>
      </w:r>
      <w:r w:rsidR="00781ECD">
        <w:t>}</w:t>
      </w:r>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32A92" w:rsidRPr="00781ECD" w:rsidRDefault="009B07D0" w:rsidP="00781ECD">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26107E">
        <w:rPr>
          <w:b/>
          <w:bCs/>
          <w:i w:val="0"/>
          <w:iCs w:val="0"/>
          <w:noProof/>
        </w:rPr>
        <w:t>11</w:t>
      </w:r>
      <w:r w:rsidRPr="009B07D0">
        <w:rPr>
          <w:b/>
          <w:bCs/>
          <w:i w:val="0"/>
          <w:iCs w:val="0"/>
        </w:rPr>
        <w:fldChar w:fldCharType="end"/>
      </w:r>
      <w:r w:rsidRPr="009B07D0">
        <w:rPr>
          <w:i w:val="0"/>
          <w:iCs w:val="0"/>
        </w:rPr>
        <w:t xml:space="preserve">. Salida función aggregate </w:t>
      </w:r>
    </w:p>
    <w:p w:rsidR="009B07D0" w:rsidRDefault="00C36707" w:rsidP="00754863">
      <w:pPr>
        <w:pStyle w:val="Ttulo1"/>
      </w:pPr>
      <w:r>
        <w:rPr>
          <w:caps w:val="0"/>
        </w:rP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w:t>
      </w:r>
      <w:r w:rsidR="002D792C">
        <w:t>a través de</w:t>
      </w:r>
      <w:r w:rsidR="002737C4">
        <w:t xml:space="preserve"> una función </w:t>
      </w:r>
      <w:r w:rsidR="002737C4">
        <w:rPr>
          <w:i/>
          <w:iCs/>
        </w:rPr>
        <w:t>find</w:t>
      </w:r>
      <w:r w:rsidR="002737C4">
        <w:t xml:space="preserve"> que filtra los valores del campo a consultar, en el mes y año dados:</w:t>
      </w:r>
    </w:p>
    <w:p w:rsidR="002737C4" w:rsidRDefault="002737C4" w:rsidP="002737C4">
      <w:pPr>
        <w:ind w:left="0"/>
      </w:pPr>
      <w:r w:rsidRPr="00832A92">
        <w:rPr>
          <w:color w:val="9F446D" w:themeColor="accent6" w:themeShade="BF"/>
        </w:rPr>
        <w:t>function</w:t>
      </w:r>
      <w:r>
        <w:t xml:space="preserve"> </w:t>
      </w:r>
      <w:r w:rsidRPr="00832A92">
        <w:rPr>
          <w:color w:val="002060"/>
        </w:rPr>
        <w:t>mayor_valor_categoria</w:t>
      </w:r>
      <w:r>
        <w:t>(mes, anno, campo) {</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r>
        <w:t>.</w:t>
      </w:r>
      <w:r w:rsidRPr="00832A92">
        <w:rPr>
          <w:color w:val="9F446D" w:themeColor="accent6" w:themeShade="BF"/>
        </w:rPr>
        <w:t>concat</w:t>
      </w:r>
      <w:r>
        <w:t>(campo.</w:t>
      </w:r>
      <w:r w:rsidRPr="00832A92">
        <w:rPr>
          <w:color w:val="9F446D" w:themeColor="accent6" w:themeShade="BF"/>
        </w:rPr>
        <w:t>toString</w:t>
      </w:r>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"Time.Month"</w:t>
      </w:r>
      <w:r>
        <w:t>: {</w:t>
      </w:r>
      <w:r w:rsidRPr="00F4168A">
        <w:rPr>
          <w:color w:val="9F446D" w:themeColor="accent6" w:themeShade="BF"/>
        </w:rPr>
        <w:t>$eq</w:t>
      </w:r>
      <w:r>
        <w:t>: mes}}</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select </w:t>
      </w:r>
      <w:r>
        <w:t xml:space="preserve">= {_id: 0, </w:t>
      </w:r>
      <w:r w:rsidRPr="00F4168A">
        <w:rPr>
          <w:color w:val="079745"/>
        </w:rPr>
        <w:t>"Code"</w:t>
      </w:r>
      <w:r>
        <w:t xml:space="preserve">: 1, </w:t>
      </w:r>
      <w:r w:rsidRPr="00F4168A">
        <w:rPr>
          <w:color w:val="079745"/>
        </w:rPr>
        <w:t>"Airport.Code"</w:t>
      </w:r>
      <w:r>
        <w:t xml:space="preserve">: 1, </w:t>
      </w:r>
      <w:r w:rsidRPr="00F4168A">
        <w:rPr>
          <w:color w:val="079745"/>
        </w:rPr>
        <w:t>"Airport.Name"</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db.airports.find</w:t>
      </w:r>
      <w:r>
        <w:t>(query, select).</w:t>
      </w:r>
      <w:r w:rsidRPr="00F4168A">
        <w:rPr>
          <w:color w:val="9F446D" w:themeColor="accent6" w:themeShade="BF"/>
        </w:rPr>
        <w:t>sort</w:t>
      </w:r>
      <w:r>
        <w:t>({[campo] : -1]}).</w:t>
      </w:r>
      <w:r w:rsidRPr="00F4168A">
        <w:rPr>
          <w:color w:val="9F446D" w:themeColor="accent6" w:themeShade="BF"/>
        </w:rPr>
        <w:t>limit</w:t>
      </w:r>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r>
        <w:rPr>
          <w:i/>
          <w:iCs/>
        </w:rPr>
        <w:t>Hartsfield-Jackson</w:t>
      </w:r>
      <w:r>
        <w:t xml:space="preserve"> de Atlanta:</w:t>
      </w:r>
    </w:p>
    <w:p w:rsidR="002737C4" w:rsidRDefault="002737C4" w:rsidP="002737C4">
      <w:pPr>
        <w:ind w:left="0"/>
        <w:jc w:val="center"/>
      </w:pPr>
      <w:r w:rsidRPr="00F4168A">
        <w:rPr>
          <w:color w:val="9F446D" w:themeColor="accent6" w:themeShade="BF"/>
        </w:rPr>
        <w:t>mayor_valor_categoria</w:t>
      </w:r>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12</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lastRenderedPageBreak/>
        <w:t>mayor_valor_categoria</w:t>
      </w:r>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13</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r w:rsidR="00943059">
        <w:rPr>
          <w:i/>
          <w:iCs/>
        </w:rPr>
        <w:t>Statistics.Flights.Diverted</w:t>
      </w:r>
      <w:r w:rsidR="00943059">
        <w:t>) en ese mismo mes y año? Para comprobarlo, vamos a modificar la función anterior, limitando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mayor_valor_categoria</w:t>
      </w:r>
      <w:r w:rsidRPr="00943059">
        <w:t xml:space="preserve">(11, 2013, </w:t>
      </w:r>
      <w:r w:rsidRPr="006F36D9">
        <w:rPr>
          <w:color w:val="079745"/>
        </w:rPr>
        <w:t>"Statistics.Flights.Diverted"</w:t>
      </w:r>
      <w:r w:rsidRPr="00943059">
        <w:t>)</w:t>
      </w:r>
    </w:p>
    <w:p w:rsidR="00943059" w:rsidRDefault="00943059" w:rsidP="00943059">
      <w:pPr>
        <w:keepNext/>
        <w:ind w:left="0"/>
        <w:jc w:val="center"/>
      </w:pPr>
      <w:r>
        <w:rPr>
          <w:noProof/>
        </w:rPr>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943059">
      <w:pPr>
        <w:pStyle w:val="Descripcin"/>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14</w:t>
      </w:r>
      <w:r w:rsidRPr="00943059">
        <w:rPr>
          <w:b/>
          <w:bCs/>
          <w:i w:val="0"/>
          <w:iCs w:val="0"/>
        </w:rPr>
        <w:fldChar w:fldCharType="end"/>
      </w:r>
      <w:r w:rsidRPr="00943059">
        <w:rPr>
          <w:i w:val="0"/>
          <w:iCs w:val="0"/>
        </w:rPr>
        <w:t>. Salida consulta 1 (III)</w:t>
      </w:r>
    </w:p>
    <w:p w:rsidR="00943059" w:rsidRDefault="00943059" w:rsidP="00943059">
      <w:pPr>
        <w:ind w:left="0"/>
        <w:jc w:val="both"/>
      </w:pPr>
      <w:r>
        <w:t>Como podemos comprobar, no solo se encuentra en el top 5, sino que incluso todos los aeropuertos del estado de California (no solo Los Angeles)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2D792C">
      <w:pPr>
        <w:ind w:left="0"/>
        <w:jc w:val="both"/>
      </w:pPr>
      <w:r>
        <w:t>Para ello, aplicamos una función de agregación dividida en dos fases, sumando el total de vuelos (</w:t>
      </w:r>
      <w:r>
        <w:rPr>
          <w:i/>
          <w:iCs/>
        </w:rPr>
        <w:t>Statistics.Flights.Total</w:t>
      </w:r>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"$Statistics.Flights.Total"</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xml:space="preserve">, </w:t>
      </w:r>
      <w:r w:rsidR="002D792C" w:rsidRPr="0026107E">
        <w:rPr>
          <w:color w:val="00893F"/>
        </w:rPr>
        <w:t>"</w:t>
      </w:r>
      <w:r w:rsidR="002D792C">
        <w:rPr>
          <w:color w:val="00893F"/>
        </w:rPr>
        <w:t>vuelos</w:t>
      </w:r>
      <w:r w:rsidR="002D792C" w:rsidRPr="0026107E">
        <w:rPr>
          <w:color w:val="00893F"/>
        </w:rPr>
        <w:t>"</w:t>
      </w:r>
      <w:r>
        <w:t>: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lastRenderedPageBreak/>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15</w:t>
      </w:r>
      <w:r w:rsidRPr="00943059">
        <w:rPr>
          <w:b/>
          <w:bCs/>
          <w:i w:val="0"/>
          <w:iCs w:val="0"/>
        </w:rPr>
        <w:fldChar w:fldCharType="end"/>
      </w:r>
      <w:r w:rsidRPr="00943059">
        <w:rPr>
          <w:i w:val="0"/>
          <w:iCs w:val="0"/>
        </w:rPr>
        <w:t>. Salida consulta 2 (I)</w:t>
      </w:r>
    </w:p>
    <w:p w:rsidR="001B3B08" w:rsidRDefault="001B3B08" w:rsidP="00712AFA">
      <w:pPr>
        <w:ind w:left="0"/>
        <w:jc w:val="both"/>
      </w:pPr>
      <w:r>
        <w:t xml:space="preserve">Esta última </w:t>
      </w:r>
      <w:r w:rsidR="005233E5">
        <w:t>agregación</w:t>
      </w:r>
      <w:r>
        <w:t xml:space="preserve">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 xml:space="preserve">Muchas veces, nos interesa realizar una batida de consultas sobre los datos para hacernos a </w:t>
      </w:r>
      <w:r w:rsidR="005233E5">
        <w:t>una primera</w:t>
      </w:r>
      <w:r>
        <w:t xml:space="preserve"> idea. Por ejemplo, podríamos consultar los 10 aeropuertos donde más vuelos se cancelan, o los 10 aeropuertos donde más vuelos se demoran, o donde más 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w:t>
      </w:r>
      <w:r w:rsidR="005233E5">
        <w:t>, además de calcular el porcentaje de cada uno</w:t>
      </w:r>
      <w:r w:rsidR="00DE3C30">
        <w:t xml:space="preserve">. Dado que la estructura es la misma, podemos crear una función en </w:t>
      </w:r>
      <w:r w:rsidR="00DE3C30">
        <w:rPr>
          <w:i/>
          <w:iCs/>
        </w:rPr>
        <w:t>JavaScript</w:t>
      </w:r>
      <w:r>
        <w:t xml:space="preserve"> </w:t>
      </w:r>
      <w:r w:rsidR="00DE3C30">
        <w:t xml:space="preserve">denominada </w:t>
      </w:r>
      <w:r w:rsidR="00DE3C30">
        <w:rPr>
          <w:b/>
          <w:bCs/>
        </w:rPr>
        <w:t>aeropuerto_mes_anno</w:t>
      </w:r>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count(*)). Sin embargo, nos interesa </w:t>
      </w:r>
      <w:r w:rsidR="008478C4">
        <w:lastRenderedPageBreak/>
        <w:t>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r w:rsidR="005233E5">
        <w:t>Array</w:t>
      </w:r>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r w:rsidR="005233E5">
        <w:t>A</w:t>
      </w:r>
      <w:r w:rsidR="008F62B1">
        <w:t xml:space="preserve">rray, nos quedaremos únicamente con aquellos campos que nos interesen, esto es, </w:t>
      </w:r>
      <w:r w:rsidR="008F62B1">
        <w:rPr>
          <w:i/>
          <w:iCs/>
        </w:rPr>
        <w:t>_id</w:t>
      </w:r>
      <w:r w:rsidR="008F62B1">
        <w:t xml:space="preserve"> y nombre del aeropuerto, la colección con</w:t>
      </w:r>
      <w:r w:rsidR="002E64D1">
        <w:t xml:space="preserve"> todas</w:t>
      </w:r>
      <w:r w:rsidR="008F62B1">
        <w:t xml:space="preserve">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"$aeropuerto._id"</w:t>
      </w:r>
      <w:r w:rsidRPr="008F62B1">
        <w:t xml:space="preserve">, </w:t>
      </w:r>
      <w:r w:rsidRPr="00C07909">
        <w:rPr>
          <w:color w:val="079745"/>
        </w:rPr>
        <w:t>"Airport"</w:t>
      </w:r>
      <w:r w:rsidRPr="008F62B1">
        <w:t xml:space="preserve">: </w:t>
      </w:r>
      <w:r w:rsidRPr="00C07909">
        <w:rPr>
          <w:color w:val="9F446D" w:themeColor="accent6" w:themeShade="BF"/>
        </w:rPr>
        <w:t>"$aeropuerto.Airport"</w:t>
      </w:r>
      <w:r w:rsidRPr="008F62B1">
        <w:t xml:space="preserve">, </w:t>
      </w:r>
      <w:r w:rsidRPr="00C07909">
        <w:rPr>
          <w:color w:val="079745"/>
        </w:rPr>
        <w:t>"Statistics"</w:t>
      </w:r>
      <w:r w:rsidRPr="008F62B1">
        <w:t xml:space="preserve">: </w:t>
      </w:r>
      <w:r w:rsidRPr="00C07909">
        <w:rPr>
          <w:color w:val="079745"/>
        </w:rPr>
        <w:t>"$aeropuerto.Statistics"</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w:t>
      </w:r>
      <w:r w:rsidR="002E64D1">
        <w:t xml:space="preserve"> pasado como parámetro</w:t>
      </w:r>
      <w:r>
        <w:t xml:space="preserve">, aunque esta vez los agrupamos por el nombre del aeropuerto. Además, mediante la operación </w:t>
      </w:r>
      <w:r>
        <w:rPr>
          <w:i/>
          <w:iCs/>
        </w:rPr>
        <w:t>$first</w:t>
      </w:r>
      <w:r>
        <w:t xml:space="preserve"> recuperamos el campo </w:t>
      </w:r>
      <w:r w:rsidRPr="008F62B1">
        <w:rPr>
          <w:i/>
          <w:iCs/>
        </w:rPr>
        <w:t>total</w:t>
      </w:r>
      <w:r>
        <w:t xml:space="preserve"> previamente calculado. Si nos fijamos, con esta fase ya tendríamos la suma </w:t>
      </w:r>
      <w:r w:rsidR="007E14B6">
        <w:t>del campo</w:t>
      </w:r>
      <w:r>
        <w:t xml:space="preserve">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"$Airport.Name"</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$first</w:t>
      </w:r>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t>Fase 6</w:t>
      </w:r>
      <w:r>
        <w:t xml:space="preserve"> (</w:t>
      </w:r>
      <w:r>
        <w:rPr>
          <w:i/>
          <w:iCs/>
        </w:rPr>
        <w:t>$addFields</w:t>
      </w:r>
      <w:r>
        <w:t xml:space="preserve">): nos queda calcular el porcentaje, empleando para ello la operación </w:t>
      </w:r>
      <w:r>
        <w:rPr>
          <w:i/>
          <w:iCs/>
        </w:rPr>
        <w:t>$divide</w:t>
      </w:r>
      <w:r>
        <w:t xml:space="preserve"> entre el </w:t>
      </w:r>
      <w:r w:rsidR="007E14B6">
        <w:t>valor</w:t>
      </w:r>
      <w:r>
        <w:t xml:space="preserve"> por</w:t>
      </w:r>
      <w:r w:rsidR="007E14B6">
        <w:t xml:space="preserve"> cada</w:t>
      </w:r>
      <w:r>
        <w:t xml:space="preserve"> aeropuerto y el campo </w:t>
      </w:r>
      <w:r>
        <w:rPr>
          <w:i/>
          <w:iCs/>
        </w:rPr>
        <w:t>total</w:t>
      </w:r>
      <w:r>
        <w:t>, multiplicando el resultado por 100 (</w:t>
      </w:r>
      <w:r>
        <w:rPr>
          <w:i/>
          <w:iCs/>
        </w:rPr>
        <w:t>$multiply</w:t>
      </w:r>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$addFields</w:t>
      </w:r>
      <w:r w:rsidRPr="002554FC">
        <w:t>: field}</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$multiply</w:t>
      </w:r>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2554FC" w:rsidRDefault="008F62B1" w:rsidP="007E14B6">
      <w:pPr>
        <w:jc w:val="center"/>
      </w:pPr>
      <w:r>
        <w:t xml:space="preserve">    </w:t>
      </w:r>
      <w:r w:rsidRPr="00C31F5E">
        <w:rPr>
          <w:color w:val="9F446D" w:themeColor="accent6" w:themeShade="BF"/>
        </w:rPr>
        <w:t>var</w:t>
      </w:r>
      <w:r>
        <w:t xml:space="preserve"> </w:t>
      </w:r>
      <w:r w:rsidRPr="00A30917">
        <w:rPr>
          <w:color w:val="9F446D" w:themeColor="accent6" w:themeShade="BF"/>
        </w:rPr>
        <w:t xml:space="preserve">field </w:t>
      </w:r>
      <w:r>
        <w:t>= {</w:t>
      </w:r>
      <w:r w:rsidRPr="00A30917">
        <w:rPr>
          <w:color w:val="079745"/>
        </w:rPr>
        <w:t>"porcentaje (%)"</w:t>
      </w:r>
      <w:r>
        <w:t>: porcentaje}</w:t>
      </w: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return db.airports.aggregate</w:t>
      </w:r>
      <w:r w:rsidRPr="003F2D61">
        <w:t>([</w:t>
      </w:r>
      <w:r w:rsidRPr="00494EB8">
        <w:t>fase1</w:t>
      </w:r>
      <w:r w:rsidRPr="003F2D61">
        <w:t>, fase2, fase3, fase4, fase5, fase6, fase7]).</w:t>
      </w:r>
      <w:r w:rsidRPr="00494EB8">
        <w:rPr>
          <w:color w:val="6A2E49" w:themeColor="accent6" w:themeShade="80"/>
        </w:rPr>
        <w:t>limit</w:t>
      </w:r>
      <w:r w:rsidRPr="003F2D61">
        <w:t>(10)</w:t>
      </w:r>
    </w:p>
    <w:p w:rsidR="003F2D61" w:rsidRDefault="003F2D61" w:rsidP="004250B3">
      <w:pPr>
        <w:ind w:left="0"/>
        <w:jc w:val="both"/>
      </w:pPr>
      <w:r>
        <w:lastRenderedPageBreak/>
        <w:t>Una vez definida la función, ya podemos realizar las consultas que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"$Statistics.Flights.Cancelled"</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aeropuerto_mes_anno</w:t>
      </w:r>
      <w:r w:rsidRPr="003F2D61">
        <w:t>(</w:t>
      </w:r>
      <w:r w:rsidRPr="00B23099">
        <w:rPr>
          <w:color w:val="079745"/>
        </w:rPr>
        <w:t>"$Statistics.Flights.On Time"</w:t>
      </w:r>
      <w:r w:rsidRPr="003F2D61">
        <w:t>)</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7E14B6">
      <w:pPr>
        <w:ind w:left="0"/>
        <w:jc w:val="center"/>
      </w:pPr>
      <w:r w:rsidRPr="00B23099">
        <w:rPr>
          <w:color w:val="9F446D" w:themeColor="accent6" w:themeShade="BF"/>
        </w:rPr>
        <w:t>aeropuerto_mes_anno</w:t>
      </w:r>
      <w:r w:rsidRPr="008C78D3">
        <w:t>(</w:t>
      </w:r>
      <w:r w:rsidRPr="00B23099">
        <w:rPr>
          <w:color w:val="079745"/>
        </w:rPr>
        <w:t>"$Statistics.Flights.Delayed"</w:t>
      </w:r>
      <w:r w:rsidRPr="008C78D3">
        <w:t>)</w:t>
      </w:r>
    </w:p>
    <w:p w:rsidR="008C78D3" w:rsidRDefault="008C78D3" w:rsidP="008C78D3">
      <w:pPr>
        <w:keepNext/>
        <w:ind w:left="0"/>
        <w:jc w:val="center"/>
      </w:pPr>
      <w:r>
        <w:rPr>
          <w:noProof/>
        </w:rPr>
        <w:lastRenderedPageBreak/>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26107E">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7E14B6">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"$Statistics.Delays.Weather"</w:t>
      </w:r>
      <w:r w:rsidRPr="00D87F01">
        <w:t>)</w:t>
      </w:r>
    </w:p>
    <w:p w:rsidR="00D87F01" w:rsidRDefault="00D87F01" w:rsidP="00D87F01">
      <w:pPr>
        <w:keepNext/>
        <w:ind w:left="0"/>
        <w:jc w:val="center"/>
      </w:pPr>
      <w:r>
        <w:rPr>
          <w:noProof/>
        </w:rPr>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26107E">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w:t>
      </w:r>
      <w:r>
        <w:lastRenderedPageBreak/>
        <w:t xml:space="preserve">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w:t>
      </w:r>
      <w:r w:rsidR="007E14B6">
        <w:t xml:space="preserve"> (a través del campo </w:t>
      </w:r>
      <w:r w:rsidR="007E14B6">
        <w:rPr>
          <w:i/>
          <w:iCs/>
        </w:rPr>
        <w:t>Statistics.Minutes Delayed.Weather</w:t>
      </w:r>
      <w:r w:rsidR="007E14B6">
        <w:t>)</w:t>
      </w:r>
      <w:r>
        <w:t>, el top</w:t>
      </w:r>
      <w:r w:rsidR="001D0BBD">
        <w:t xml:space="preserve"> 3</w:t>
      </w:r>
      <w:r>
        <w:t xml:space="preserve"> se mantiene prácticamente idéntico</w:t>
      </w:r>
      <w:r w:rsidR="007E14B6">
        <w:t>:</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1D0BBD" w:rsidRPr="001D0BBD" w:rsidRDefault="006F0021" w:rsidP="00781ECD">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26107E">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t>En las consultas anteriores hemos comprobado que la mayoría de los aeropuertos en los que más cancelaciones se producen corresponden con ciudades del norte del país, del que habíamos deducido que en muchos casos podría deberse a las grandes tormentas de nieve que se generan anualmente, obligando a cancelar muchos de los vuelos. Ahora bien, pese a que la teoría pueda tener lógica, debemos demostrarlo. Para ello, vamos a consultar</w:t>
      </w:r>
      <w:r w:rsidR="009A21A0">
        <w:t>, por cada aeropuerto,</w:t>
      </w:r>
      <w:r>
        <w:t xml:space="preserve"> en qué mes se realiza un mayor número medio de cancelaciones, mediante el </w:t>
      </w:r>
      <w:r>
        <w:rPr>
          <w:i/>
          <w:iCs/>
        </w:rPr>
        <w:t>framework</w:t>
      </w:r>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$avg</w:t>
      </w:r>
      <w:r>
        <w:t>) tanto por aeropuerto (</w:t>
      </w:r>
      <w:r>
        <w:rPr>
          <w:i/>
          <w:iCs/>
        </w:rPr>
        <w:t>Airport.Name</w:t>
      </w:r>
      <w:r>
        <w:t>) como por mes (</w:t>
      </w:r>
      <w:r>
        <w:rPr>
          <w:i/>
          <w:iCs/>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ids </w:t>
      </w:r>
      <w:r>
        <w:t>= {</w:t>
      </w:r>
      <w:r w:rsidR="00B23099" w:rsidRPr="00B23099">
        <w:rPr>
          <w:color w:val="079745"/>
        </w:rPr>
        <w:t>"</w:t>
      </w:r>
      <w:r w:rsidRPr="00B23099">
        <w:rPr>
          <w:color w:val="079745"/>
        </w:rPr>
        <w:t>id_aeropuerto</w:t>
      </w:r>
      <w:r w:rsidR="00B23099" w:rsidRPr="00B23099">
        <w:rPr>
          <w:color w:val="079745"/>
        </w:rPr>
        <w:t>"</w:t>
      </w:r>
      <w:r>
        <w:t xml:space="preserve">: </w:t>
      </w:r>
      <w:r w:rsidRPr="00B23099">
        <w:rPr>
          <w:color w:val="079745"/>
        </w:rPr>
        <w:t>"$Airport.Name"</w:t>
      </w:r>
      <w:r>
        <w:t xml:space="preserve">, </w:t>
      </w:r>
      <w:r w:rsidR="00B23099" w:rsidRPr="00B23099">
        <w:rPr>
          <w:color w:val="079745"/>
        </w:rPr>
        <w:t>"</w:t>
      </w:r>
      <w:r w:rsidRPr="00B23099">
        <w:rPr>
          <w:color w:val="079745"/>
        </w:rPr>
        <w:t>id_mes</w:t>
      </w:r>
      <w:r w:rsidR="00B23099" w:rsidRPr="00B23099">
        <w:rPr>
          <w:color w:val="079745"/>
        </w:rPr>
        <w:t>"</w:t>
      </w:r>
      <w:r>
        <w:t xml:space="preserve">: </w:t>
      </w:r>
      <w:r w:rsidRPr="00B23099">
        <w:rPr>
          <w:color w:val="079745"/>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$avg</w:t>
      </w:r>
      <w:r>
        <w:t xml:space="preserve">: </w:t>
      </w:r>
      <w:r w:rsidRPr="00B23099">
        <w:rPr>
          <w:color w:val="079745"/>
        </w:rPr>
        <w:t>"$Statistics.Flights.Cancelled"</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ids, </w:t>
      </w:r>
      <w:r w:rsidR="00B23099" w:rsidRPr="00B23099">
        <w:rPr>
          <w:color w:val="079745"/>
        </w:rPr>
        <w:t>"</w:t>
      </w:r>
      <w:r w:rsidRPr="00B23099">
        <w:rPr>
          <w:color w:val="079745"/>
        </w:rPr>
        <w:t>media_cancelaciones</w:t>
      </w:r>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ya tenemos la media de cancelaciones agrupadas por parejas aeropuerto,</w:t>
      </w:r>
      <w:r w:rsidR="009A21A0">
        <w:t xml:space="preserve"> </w:t>
      </w:r>
      <w:r w:rsidR="007A505C">
        <w:t xml:space="preserve">mes. Sin embargo, tenemos </w:t>
      </w:r>
      <w:r w:rsidR="007A505C" w:rsidRPr="009A21A0">
        <w:t>var</w:t>
      </w:r>
      <w:r w:rsidR="007A505C">
        <w:t xml:space="preserve">ios documentos con las medias de cancelaciones </w:t>
      </w:r>
      <w:r w:rsidR="009A21A0">
        <w:t>en un mismo</w:t>
      </w:r>
      <w:r w:rsidR="007A505C">
        <w:t xml:space="preserve"> aeropuerto, por lo que</w:t>
      </w:r>
      <w:r w:rsidR="009A21A0">
        <w:t xml:space="preserve"> los</w:t>
      </w:r>
      <w:r w:rsidR="007A505C">
        <w:t xml:space="preserve"> juntamos mediante el operador </w:t>
      </w:r>
      <w:r w:rsidR="007A505C">
        <w:rPr>
          <w:i/>
          <w:iCs/>
        </w:rPr>
        <w:t>$push</w:t>
      </w:r>
      <w:r w:rsidR="007A505C">
        <w:t xml:space="preserve">, comprimiendo </w:t>
      </w:r>
      <w:r w:rsidR="009A21A0">
        <w:t>cada</w:t>
      </w:r>
      <w:r w:rsidR="007A505C">
        <w:t xml:space="preserve"> mes y valor medio (previamente redondeado a dos decimales)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lastRenderedPageBreak/>
        <w:t>var</w:t>
      </w:r>
      <w:r>
        <w:t xml:space="preserve"> </w:t>
      </w:r>
      <w:r w:rsidRPr="00B23099">
        <w:rPr>
          <w:color w:val="9F446D" w:themeColor="accent6" w:themeShade="BF"/>
        </w:rPr>
        <w:t xml:space="preserve">redondeo </w:t>
      </w:r>
      <w:r>
        <w:t>= {</w:t>
      </w:r>
      <w:r w:rsidRPr="00B23099">
        <w:rPr>
          <w:color w:val="9F446D" w:themeColor="accent6" w:themeShade="BF"/>
        </w:rPr>
        <w:t>$round</w:t>
      </w:r>
      <w:r>
        <w:t>: [</w:t>
      </w:r>
      <w:r w:rsidRPr="00B23099">
        <w:rPr>
          <w:color w:val="079745"/>
        </w:rPr>
        <w:t>"$media_cancelaciones"</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"$_id.id_mes"</w:t>
      </w:r>
      <w:r>
        <w:t xml:space="preserve">, </w:t>
      </w:r>
      <w:r w:rsidR="00B23099" w:rsidRPr="00B23099">
        <w:rPr>
          <w:color w:val="079745"/>
        </w:rPr>
        <w:t>"</w:t>
      </w:r>
      <w:r w:rsidRPr="00B23099">
        <w:rPr>
          <w:color w:val="079745"/>
        </w:rPr>
        <w:t>media_cancelaciones</w:t>
      </w:r>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"$_id.id_aeropuerto"</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r w:rsidR="004561B7">
        <w:rPr>
          <w:i/>
          <w:iCs/>
        </w:rPr>
        <w:t>media_cancelaciones</w:t>
      </w:r>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r>
        <w:rPr>
          <w:i/>
          <w:iCs/>
        </w:rPr>
        <w:t>media_cancelaciones</w:t>
      </w:r>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"parejas.media_cancelaciones"</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w:t>
      </w:r>
      <w:r w:rsidR="00AE2ACF">
        <w:t>el primer documento (</w:t>
      </w:r>
      <w:r w:rsidR="00AE2ACF">
        <w:rPr>
          <w:i/>
          <w:iCs/>
        </w:rPr>
        <w:t>$first</w:t>
      </w:r>
      <w:r w:rsidR="00AE2ACF">
        <w:t>) de cada aeropuerto</w:t>
      </w:r>
      <w:r w:rsidR="005360E6">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nuevo_group</w:t>
      </w:r>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$first</w:t>
      </w:r>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nuevo_group}</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t>Fase 6</w:t>
      </w:r>
      <w:r>
        <w:t xml:space="preserve"> (</w:t>
      </w:r>
      <w:r>
        <w:rPr>
          <w:i/>
          <w:iCs/>
        </w:rPr>
        <w:t>$replaceWith</w:t>
      </w:r>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r>
        <w:rPr>
          <w:i/>
          <w:iCs/>
        </w:rPr>
        <w:t>media_cancelaciones</w:t>
      </w:r>
      <w:r>
        <w:t>)</w:t>
      </w:r>
      <w:r w:rsidR="00EE3E73">
        <w:t xml:space="preserve">. Para ello, mediante el operador </w:t>
      </w:r>
      <w:r w:rsidR="00EE3E73">
        <w:rPr>
          <w:i/>
          <w:iCs/>
        </w:rPr>
        <w:t>$mergeObjects</w:t>
      </w:r>
      <w:r w:rsidR="00EE3E73">
        <w:t xml:space="preserve"> mezclamos ambos campos en un único documento. A continuación, reemplazamos cada documento original (mediante el operador </w:t>
      </w:r>
      <w:r w:rsidR="00EE3E73">
        <w:rPr>
          <w:i/>
          <w:iCs/>
        </w:rPr>
        <w:t>$replaceWith</w:t>
      </w:r>
      <w:r w:rsidR="00EE3E73">
        <w:t>) por el nuevo documento:</w:t>
      </w:r>
    </w:p>
    <w:p w:rsidR="00EE3E73" w:rsidRDefault="00EE3E73" w:rsidP="00B23099">
      <w:pPr>
        <w:ind w:left="0"/>
        <w:jc w:val="center"/>
      </w:pPr>
      <w:r w:rsidRPr="00C31F5E">
        <w:rPr>
          <w:color w:val="9F446D" w:themeColor="accent6" w:themeShade="BF"/>
        </w:rPr>
        <w:t>var</w:t>
      </w:r>
      <w:r>
        <w:t xml:space="preserve"> </w:t>
      </w:r>
      <w:r w:rsidRPr="00B23099">
        <w:rPr>
          <w:color w:val="9F446D" w:themeColor="accent6" w:themeShade="BF"/>
        </w:rPr>
        <w:t xml:space="preserve">merge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$replaceWith</w:t>
      </w:r>
      <w:r>
        <w:t>: {</w:t>
      </w:r>
      <w:r w:rsidRPr="00B23099">
        <w:rPr>
          <w:color w:val="9F446D" w:themeColor="accent6" w:themeShade="BF"/>
        </w:rPr>
        <w:t>$mergeObjects</w:t>
      </w:r>
      <w:r>
        <w:t>: merge}}</w:t>
      </w:r>
    </w:p>
    <w:p w:rsidR="00EE3E73" w:rsidRDefault="00EE3E73" w:rsidP="00EE3E73">
      <w:pPr>
        <w:pStyle w:val="Prrafodelista"/>
        <w:numPr>
          <w:ilvl w:val="0"/>
          <w:numId w:val="3"/>
        </w:numPr>
        <w:jc w:val="both"/>
      </w:pPr>
      <w:r>
        <w:rPr>
          <w:b/>
          <w:bCs/>
        </w:rPr>
        <w:t>Fase 7</w:t>
      </w:r>
      <w:r>
        <w:t xml:space="preserve"> (</w:t>
      </w:r>
      <w:r>
        <w:rPr>
          <w:i/>
          <w:iCs/>
        </w:rPr>
        <w:t>$sort</w:t>
      </w:r>
      <w:r>
        <w:t xml:space="preserve">): finalmente, ordenamos </w:t>
      </w:r>
      <w:r w:rsidR="00AE2ACF">
        <w:t xml:space="preserve">de nuevo </w:t>
      </w:r>
      <w:r>
        <w:t>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"media_cancelaciones"</w:t>
      </w:r>
      <w:r>
        <w:t>: -1}}</w:t>
      </w:r>
    </w:p>
    <w:p w:rsidR="00EE3E73" w:rsidRDefault="00EE3E73" w:rsidP="00EE3E73">
      <w:pPr>
        <w:ind w:left="0"/>
        <w:jc w:val="center"/>
      </w:pPr>
      <w:r w:rsidRPr="00B23099">
        <w:rPr>
          <w:color w:val="9F446D" w:themeColor="accent6" w:themeShade="BF"/>
        </w:rPr>
        <w:t>db.airports.aggregate</w:t>
      </w:r>
      <w:r>
        <w:t>([</w:t>
      </w:r>
      <w:r w:rsidRPr="00B23099">
        <w:t>fase1</w:t>
      </w:r>
      <w:r>
        <w:t>, fase2, fase3, fase4, fase5, fase6, fase7])</w:t>
      </w:r>
    </w:p>
    <w:p w:rsidR="005209FE" w:rsidRDefault="005209FE" w:rsidP="005209FE">
      <w:pPr>
        <w:keepNext/>
        <w:ind w:left="0"/>
        <w:jc w:val="center"/>
      </w:pPr>
      <w:r>
        <w:rPr>
          <w:noProof/>
        </w:rPr>
        <w:lastRenderedPageBreak/>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5209FE">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26107E">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donde más cancelaciones se producen de media. Esto último nos permite confirmar lo anteriormente supuesto: </w:t>
      </w:r>
      <w:r w:rsidR="006A30C2">
        <w:rPr>
          <w:b/>
          <w:bCs/>
        </w:rPr>
        <w:t xml:space="preserve">se produce un mayor número de cancelaciones (de media) en los meses de invierno, </w:t>
      </w:r>
      <w:r w:rsidR="00AE2ACF">
        <w:rPr>
          <w:b/>
          <w:bCs/>
        </w:rPr>
        <w:t>especialmente</w:t>
      </w:r>
      <w:r w:rsidR="006A30C2">
        <w:rPr>
          <w:b/>
          <w:bCs/>
        </w:rPr>
        <w:t xml:space="preserve"> en los aeropuertos del norte, dadas las intensas tormentas de nieve que se producen y a la elevada demanda de pasajeros durante las vacaciones de Navidad</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"$Time.Month"</w:t>
      </w:r>
      <w:r>
        <w:t xml:space="preserve">, </w:t>
      </w:r>
      <w:r w:rsidR="00B23099" w:rsidRPr="00B23099">
        <w:rPr>
          <w:color w:val="079745"/>
        </w:rPr>
        <w:t>"</w:t>
      </w:r>
      <w:r w:rsidRPr="00B23099">
        <w:rPr>
          <w:color w:val="079745"/>
        </w:rPr>
        <w:t>media_cancelaciones</w:t>
      </w:r>
      <w:r w:rsidR="00B23099" w:rsidRPr="00B23099">
        <w:rPr>
          <w:color w:val="079745"/>
        </w:rPr>
        <w:t>"</w:t>
      </w:r>
      <w:r>
        <w:t>: {</w:t>
      </w:r>
      <w:r w:rsidRPr="00B23099">
        <w:rPr>
          <w:color w:val="9F446D" w:themeColor="accent6" w:themeShade="BF"/>
        </w:rPr>
        <w:t>$avg</w:t>
      </w:r>
      <w:r>
        <w:t xml:space="preserve">: </w:t>
      </w:r>
      <w:r w:rsidRPr="00B23099">
        <w:rPr>
          <w:color w:val="079745"/>
        </w:rPr>
        <w:t>"$Statistics.Flights.Cancelled"</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"media_cancelaciones"</w:t>
      </w:r>
      <w:r>
        <w:t>: -1}}</w:t>
      </w:r>
    </w:p>
    <w:p w:rsidR="006A30C2" w:rsidRDefault="006A30C2" w:rsidP="006A30C2">
      <w:pPr>
        <w:ind w:left="0"/>
        <w:jc w:val="center"/>
      </w:pPr>
      <w:r w:rsidRPr="00B23099">
        <w:rPr>
          <w:color w:val="9F446D" w:themeColor="accent6" w:themeShade="BF"/>
        </w:rPr>
        <w:t>db.airports.aggregate</w:t>
      </w:r>
      <w:r>
        <w:t>([</w:t>
      </w:r>
      <w:r w:rsidRPr="00B23099">
        <w:t>fase1</w:t>
      </w:r>
      <w:r>
        <w:t>, fase2])</w:t>
      </w:r>
    </w:p>
    <w:p w:rsidR="006A30C2" w:rsidRDefault="006A30C2" w:rsidP="006A30C2">
      <w:pPr>
        <w:keepNext/>
        <w:ind w:left="0"/>
        <w:jc w:val="center"/>
      </w:pPr>
      <w:r>
        <w:rPr>
          <w:noProof/>
        </w:rPr>
        <w:lastRenderedPageBreak/>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26107E">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 xml:space="preserve">Nuevamente, vemos que tanto el mes de </w:t>
      </w:r>
      <w:r w:rsidR="00AE2ACF">
        <w:t>diciembre</w:t>
      </w:r>
      <w:r>
        <w:t xml:space="preserve"> como enero y </w:t>
      </w:r>
      <w:r w:rsidR="00AE2ACF">
        <w:t>febrero</w:t>
      </w:r>
      <w:r>
        <w:t xml:space="preserve"> están a la cabeza de los meses con mayor media de cancelaciones, </w:t>
      </w:r>
      <w:r w:rsidR="00AE2ACF">
        <w:t>coincidiendo</w:t>
      </w:r>
      <w:r>
        <w:t xml:space="preserve">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AE2ACF">
        <w:t>var</w:t>
      </w:r>
      <w:r>
        <w:t xml:space="preserve">ios minutos, incluso horas, hasta verse obligados a cancelar sus billetes y reemplazarlo por un nuevo vuelo, incluso en el mejor de los casos ya que muchas compañías aéreas, especialmente </w:t>
      </w:r>
      <w:r>
        <w:rPr>
          <w:i/>
          <w:iCs/>
        </w:rPr>
        <w:t>low-cost</w:t>
      </w:r>
      <w:r>
        <w:t>, no garantizan la devolución</w:t>
      </w:r>
      <w:r w:rsidR="00AE2ACF">
        <w:t xml:space="preserve"> total</w:t>
      </w:r>
      <w:r>
        <w:t xml:space="preserve"> del import</w:t>
      </w:r>
      <w:r w:rsidR="00AE2ACF">
        <w:t>e</w:t>
      </w:r>
      <w:r>
        <w:t>.</w:t>
      </w:r>
    </w:p>
    <w:p w:rsidR="0068271B" w:rsidRDefault="0068271B" w:rsidP="0068271B">
      <w:pPr>
        <w:ind w:left="0"/>
        <w:jc w:val="both"/>
      </w:pPr>
      <w:r>
        <w:t xml:space="preserve">Como consecuencia, nos gustaría analizar cuál es aeropuerto en Estados Unidos con la mayor y menor proporción </w:t>
      </w:r>
      <w:r>
        <w:rPr>
          <w:i/>
          <w:iCs/>
        </w:rPr>
        <w:t>minutos_demora</w:t>
      </w:r>
      <w:r>
        <w:t xml:space="preserve"> / </w:t>
      </w:r>
      <w:r>
        <w:rPr>
          <w:i/>
          <w:iCs/>
        </w:rPr>
        <w:t>vuelo_demorado</w:t>
      </w:r>
      <w:r w:rsidR="007C3C31">
        <w:t xml:space="preserve">. Para ello, emplearemos el </w:t>
      </w:r>
      <w:r w:rsidR="007C3C31">
        <w:rPr>
          <w:i/>
          <w:iCs/>
        </w:rPr>
        <w:t>framework</w:t>
      </w:r>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r w:rsidR="007C6F30">
        <w:rPr>
          <w:i/>
          <w:iCs/>
        </w:rPr>
        <w:t>Statistics.Flights.Delaye</w:t>
      </w:r>
      <w:r w:rsidR="00756812">
        <w:rPr>
          <w:i/>
          <w:iCs/>
        </w:rPr>
        <w:t>d</w:t>
      </w:r>
      <w:r w:rsidR="00756812">
        <w:t>, el cual hemos actualizado previamente, con el que obtener el total de vuelos demorados por cada aeropuerto</w:t>
      </w:r>
      <w:r>
        <w:t xml:space="preserve">. Por otro lado, para calcular el total de minutos demorados disponemos del campo </w:t>
      </w:r>
      <w:r>
        <w:rPr>
          <w:i/>
          <w:iCs/>
        </w:rPr>
        <w:t>Statistics.Minutes Delayed.Total</w:t>
      </w:r>
      <w:r>
        <w:t>. Por tanto, la primera fase consistirá en sumar</w:t>
      </w:r>
      <w:r w:rsidR="00756812">
        <w:t xml:space="preserve"> tanto</w:t>
      </w:r>
      <w:r>
        <w:t xml:space="preserve"> </w:t>
      </w:r>
      <w:r w:rsidR="00756812">
        <w:t>el campo</w:t>
      </w:r>
      <w:r>
        <w:t xml:space="preserve"> </w:t>
      </w:r>
      <w:r>
        <w:rPr>
          <w:i/>
          <w:iCs/>
        </w:rPr>
        <w:t>Statistics.</w:t>
      </w:r>
      <w:r w:rsidR="00756812">
        <w:rPr>
          <w:i/>
          <w:iCs/>
        </w:rPr>
        <w:t>Flights.Delayed</w:t>
      </w:r>
      <w:r w:rsidR="00756812">
        <w:t xml:space="preserve"> </w:t>
      </w:r>
      <w:r>
        <w:t xml:space="preserve">como </w:t>
      </w:r>
      <w:r>
        <w:rPr>
          <w:i/>
          <w:iCs/>
        </w:rPr>
        <w:t>Statistics.Minutes Delayed.Total</w:t>
      </w:r>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r w:rsidRPr="003974E9">
        <w:rPr>
          <w:color w:val="9F446D" w:themeColor="accent6" w:themeShade="BF"/>
        </w:rPr>
        <w:t xml:space="preserve">suma_delays </w:t>
      </w:r>
      <w:r w:rsidRPr="00756812">
        <w:t>= {</w:t>
      </w:r>
      <w:r w:rsidRPr="003974E9">
        <w:rPr>
          <w:color w:val="9F446D" w:themeColor="accent6" w:themeShade="BF"/>
        </w:rPr>
        <w:t>$sum</w:t>
      </w:r>
      <w:r w:rsidRPr="00756812">
        <w:t xml:space="preserve">: </w:t>
      </w:r>
      <w:r w:rsidRPr="003974E9">
        <w:rPr>
          <w:color w:val="079745"/>
        </w:rPr>
        <w:t>"$Statistics.Flights.Delayed"</w:t>
      </w:r>
      <w:r w:rsidRPr="00756812">
        <w:t>}</w:t>
      </w:r>
    </w:p>
    <w:p w:rsidR="007C3C31" w:rsidRDefault="007C3C31" w:rsidP="00A772D2">
      <w:pPr>
        <w:ind w:left="0"/>
        <w:jc w:val="center"/>
      </w:pPr>
      <w:r w:rsidRPr="00C31F5E">
        <w:rPr>
          <w:color w:val="9F446D" w:themeColor="accent6" w:themeShade="BF"/>
        </w:rPr>
        <w:t>var</w:t>
      </w:r>
      <w:r>
        <w:t xml:space="preserve"> </w:t>
      </w:r>
      <w:r w:rsidRPr="003974E9">
        <w:rPr>
          <w:color w:val="9F446D" w:themeColor="accent6" w:themeShade="BF"/>
        </w:rPr>
        <w:t xml:space="preserve">suma_minutes_delayed </w:t>
      </w:r>
      <w:r>
        <w:t>= {</w:t>
      </w:r>
      <w:r w:rsidRPr="003974E9">
        <w:rPr>
          <w:color w:val="9F446D" w:themeColor="accent6" w:themeShade="BF"/>
        </w:rPr>
        <w:t>$sum</w:t>
      </w:r>
      <w:r>
        <w:t xml:space="preserve">: </w:t>
      </w:r>
      <w:r w:rsidRPr="003974E9">
        <w:rPr>
          <w:color w:val="079745"/>
        </w:rPr>
        <w:t>"$Statistics.Minutes Delayed.Total"</w:t>
      </w:r>
      <w:r>
        <w:t>}</w:t>
      </w:r>
    </w:p>
    <w:p w:rsidR="007C3C31" w:rsidRDefault="007C3C31" w:rsidP="00AE2ACF">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"$Airport.Name"</w:t>
      </w:r>
      <w:r>
        <w:t xml:space="preserve">, </w:t>
      </w:r>
      <w:r w:rsidR="003974E9" w:rsidRPr="003974E9">
        <w:rPr>
          <w:color w:val="079745"/>
        </w:rPr>
        <w:t>"</w:t>
      </w:r>
      <w:r w:rsidRPr="003974E9">
        <w:rPr>
          <w:color w:val="079745"/>
        </w:rPr>
        <w:t>minutes_delayed</w:t>
      </w:r>
      <w:r w:rsidR="003974E9" w:rsidRPr="003974E9">
        <w:rPr>
          <w:color w:val="079745"/>
        </w:rPr>
        <w:t>"</w:t>
      </w:r>
      <w:r>
        <w:t xml:space="preserve">: suma_minutes_delayed, </w:t>
      </w:r>
      <w:r w:rsidR="003974E9" w:rsidRPr="003974E9">
        <w:rPr>
          <w:color w:val="079745"/>
        </w:rPr>
        <w:t>"</w:t>
      </w:r>
      <w:r w:rsidRPr="003974E9">
        <w:rPr>
          <w:color w:val="079745"/>
        </w:rPr>
        <w:t>delays</w:t>
      </w:r>
      <w:r w:rsidR="003974E9" w:rsidRPr="003974E9">
        <w:rPr>
          <w:color w:val="079745"/>
        </w:rPr>
        <w:t>"</w:t>
      </w:r>
      <w:r>
        <w:t>: suma_delays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r>
        <w:rPr>
          <w:i/>
          <w:iCs/>
        </w:rPr>
        <w:lastRenderedPageBreak/>
        <w:t>minutos_demorados</w:t>
      </w:r>
      <w:r>
        <w:t xml:space="preserve"> / </w:t>
      </w:r>
      <w:r>
        <w:rPr>
          <w:i/>
          <w:iCs/>
        </w:rPr>
        <w:t>total_demoras</w:t>
      </w:r>
      <w:r w:rsidR="00A772D2">
        <w:t>, proyectando el resultado como un nuevo campo:</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division </w:t>
      </w:r>
      <w:r>
        <w:t>= {</w:t>
      </w:r>
      <w:r w:rsidRPr="003974E9">
        <w:rPr>
          <w:color w:val="9F446D" w:themeColor="accent6" w:themeShade="BF"/>
        </w:rPr>
        <w:t>$divide</w:t>
      </w:r>
      <w:r>
        <w:t xml:space="preserve">: </w:t>
      </w:r>
      <w:r w:rsidRPr="003974E9">
        <w:t>[</w:t>
      </w:r>
      <w:r w:rsidRPr="003974E9">
        <w:rPr>
          <w:color w:val="079745"/>
        </w:rPr>
        <w:t>"$minutes_delayed"</w:t>
      </w:r>
      <w:r>
        <w:t xml:space="preserve">, </w:t>
      </w:r>
      <w:r w:rsidRPr="003974E9">
        <w:rPr>
          <w:color w:val="079745"/>
        </w:rPr>
        <w:t>"$delays"</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"Proportion"</w:t>
      </w:r>
      <w:r>
        <w:t>: division}}</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"Proportion"</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$first</w:t>
      </w:r>
      <w:r>
        <w:t xml:space="preserve"> y </w:t>
      </w:r>
      <w:r>
        <w:rPr>
          <w:i/>
          <w:iCs/>
        </w:rPr>
        <w:t>$last</w:t>
      </w:r>
      <w:r>
        <w:t xml:space="preserve">, respectivamente. Dado que la colección está ordenada por el campo </w:t>
      </w:r>
      <w:r>
        <w:rPr>
          <w:i/>
          <w:iCs/>
        </w:rPr>
        <w:t xml:space="preserve">Proportion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nuevo_group</w:t>
      </w:r>
      <w:r>
        <w:t xml:space="preserve"> = {_id: null, </w:t>
      </w:r>
      <w:r w:rsidRPr="003974E9">
        <w:rPr>
          <w:color w:val="079745"/>
        </w:rPr>
        <w:t>"Most_Proportion"</w:t>
      </w:r>
      <w:r>
        <w:t>: {</w:t>
      </w:r>
      <w:r w:rsidRPr="003974E9">
        <w:rPr>
          <w:color w:val="9F446D" w:themeColor="accent6" w:themeShade="BF"/>
        </w:rPr>
        <w:t>$first</w:t>
      </w:r>
      <w:r>
        <w:t xml:space="preserve">: </w:t>
      </w:r>
      <w:r w:rsidRPr="003974E9">
        <w:rPr>
          <w:color w:val="079745"/>
        </w:rPr>
        <w:t>"$$ROOT"</w:t>
      </w:r>
      <w:r>
        <w:t xml:space="preserve">}, </w:t>
      </w:r>
      <w:r w:rsidRPr="003974E9">
        <w:rPr>
          <w:color w:val="079745"/>
        </w:rPr>
        <w:t>"Less_Proportion"</w:t>
      </w:r>
      <w:r>
        <w:t>: {</w:t>
      </w:r>
      <w:r w:rsidRPr="003974E9">
        <w:rPr>
          <w:color w:val="9F446D" w:themeColor="accent6" w:themeShade="BF"/>
        </w:rPr>
        <w:t>$last</w:t>
      </w:r>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nuevo_group}</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r w:rsidRPr="003974E9">
        <w:rPr>
          <w:color w:val="9F446D" w:themeColor="accent6" w:themeShade="BF"/>
        </w:rPr>
        <w:t>db.airports.aggregate</w:t>
      </w:r>
      <w:r>
        <w:t>([</w:t>
      </w:r>
      <w:r w:rsidRPr="003974E9">
        <w:t>fase1</w:t>
      </w:r>
      <w:r>
        <w:t>, fase2, fase3, fase4, fase5])</w:t>
      </w:r>
    </w:p>
    <w:p w:rsidR="00756812" w:rsidRDefault="00756812" w:rsidP="00756812">
      <w:pPr>
        <w:keepNext/>
        <w:ind w:left="0"/>
        <w:jc w:val="center"/>
      </w:pPr>
      <w:r>
        <w:rPr>
          <w:noProof/>
        </w:rPr>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26107E">
        <w:rPr>
          <w:b/>
          <w:bCs/>
          <w:i w:val="0"/>
          <w:iCs w:val="0"/>
          <w:noProof/>
        </w:rPr>
        <w:t>24</w:t>
      </w:r>
      <w:r w:rsidRPr="00756812">
        <w:rPr>
          <w:b/>
          <w:bCs/>
          <w:i w:val="0"/>
          <w:iCs w:val="0"/>
        </w:rPr>
        <w:fldChar w:fldCharType="end"/>
      </w:r>
      <w:r w:rsidRPr="00756812">
        <w:rPr>
          <w:i w:val="0"/>
          <w:iCs w:val="0"/>
        </w:rPr>
        <w:t xml:space="preserve">. Aeropuertos con mayor y menor </w:t>
      </w:r>
      <w:r w:rsidR="00AE2ACF" w:rsidRPr="00756812">
        <w:rPr>
          <w:i w:val="0"/>
          <w:iCs w:val="0"/>
        </w:rPr>
        <w:t>proporción</w:t>
      </w:r>
      <w:r w:rsidRPr="00756812">
        <w:rPr>
          <w:i w:val="0"/>
          <w:iCs w:val="0"/>
        </w:rPr>
        <w:t xml:space="preserve"> minutos_demora / vuelos_demorados</w:t>
      </w:r>
    </w:p>
    <w:p w:rsidR="00756812" w:rsidRDefault="001E1F18" w:rsidP="001E1F18">
      <w:pPr>
        <w:ind w:left="0"/>
        <w:jc w:val="both"/>
      </w:pPr>
      <w:r>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xml:space="preserve">, lo que probablemente signifique que dichos aeropuertos tengan un elevado número de vuelos </w:t>
      </w:r>
      <w:r w:rsidR="00AE2ACF">
        <w:t>demorados,</w:t>
      </w:r>
      <w:r w:rsidR="00756812">
        <w:t xml:space="preserve"> pero</w:t>
      </w:r>
      <w:r w:rsidR="00AE2ACF">
        <w:t xml:space="preserve"> con un</w:t>
      </w:r>
      <w:r w:rsidR="00756812">
        <w:t xml:space="preserve"> tiempo</w:t>
      </w:r>
      <w:r w:rsidR="005C582B">
        <w:t xml:space="preserve"> de</w:t>
      </w:r>
      <w:r w:rsidR="00756812">
        <w:t xml:space="preserve"> demora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1E1F18">
      <w:pPr>
        <w:ind w:left="0"/>
        <w:jc w:val="both"/>
      </w:pPr>
    </w:p>
    <w:p w:rsidR="005C582B" w:rsidRDefault="005C582B" w:rsidP="009E74B4">
      <w:pPr>
        <w:pStyle w:val="Ttulo2"/>
        <w:numPr>
          <w:ilvl w:val="0"/>
          <w:numId w:val="0"/>
        </w:numPr>
        <w:jc w:val="both"/>
      </w:pPr>
      <w:r>
        <w:lastRenderedPageBreak/>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F0766C">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r>
        <w:rPr>
          <w:i/>
          <w:iCs/>
        </w:rPr>
        <w:t>low-cost</w:t>
      </w:r>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w:t>
      </w:r>
      <w:r w:rsidR="00F0766C">
        <w:t>año</w:t>
      </w:r>
      <w:r w:rsidR="009E74B4">
        <w:t xml:space="preserve">, gracias al campo </w:t>
      </w:r>
      <w:r w:rsidR="009E74B4">
        <w:rPr>
          <w:i/>
          <w:iCs/>
        </w:rPr>
        <w:t>Statistics.Carriers.Total</w:t>
      </w:r>
      <w:r w:rsidR="00F0766C">
        <w:t>:</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$avg</w:t>
      </w:r>
      <w:r>
        <w:t xml:space="preserve">: </w:t>
      </w:r>
      <w:r w:rsidRPr="006C448A">
        <w:rPr>
          <w:color w:val="079745"/>
        </w:rPr>
        <w:t>"$Statistics.Carriers.Total"</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$round</w:t>
      </w:r>
      <w:r>
        <w:t>: [</w:t>
      </w:r>
      <w:r w:rsidRPr="00BC5785">
        <w:rPr>
          <w:color w:val="079745"/>
        </w:rPr>
        <w:t>"$companias"</w:t>
      </w:r>
      <w:r>
        <w:t>, 0]}}}</w:t>
      </w:r>
    </w:p>
    <w:p w:rsidR="009E74B4" w:rsidRPr="009E74B4" w:rsidRDefault="009E74B4" w:rsidP="00781ECD">
      <w:pPr>
        <w:ind w:left="0"/>
        <w:jc w:val="center"/>
      </w:pPr>
      <w:r w:rsidRPr="00BC5785">
        <w:rPr>
          <w:color w:val="9F446D" w:themeColor="accent6" w:themeShade="BF"/>
        </w:rPr>
        <w:t>db.airports.aggregate</w:t>
      </w:r>
      <w:r>
        <w:t>([</w:t>
      </w:r>
      <w:r w:rsidRPr="00BC5785">
        <w:t>fase1</w:t>
      </w:r>
      <w:r>
        <w:t>, fase2, fase3])</w:t>
      </w:r>
    </w:p>
    <w:p w:rsidR="009E74B4" w:rsidRDefault="009E74B4" w:rsidP="009E74B4">
      <w:pPr>
        <w:keepNext/>
        <w:ind w:left="0"/>
        <w:jc w:val="center"/>
      </w:pPr>
      <w:r>
        <w:rPr>
          <w:noProof/>
        </w:rPr>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26107E">
        <w:rPr>
          <w:b/>
          <w:bCs/>
          <w:i w:val="0"/>
          <w:iCs w:val="0"/>
          <w:noProof/>
        </w:rPr>
        <w:t>25</w:t>
      </w:r>
      <w:r w:rsidRPr="009E74B4">
        <w:rPr>
          <w:b/>
          <w:bCs/>
          <w:i w:val="0"/>
          <w:iCs w:val="0"/>
        </w:rPr>
        <w:fldChar w:fldCharType="end"/>
      </w:r>
      <w:r w:rsidRPr="009E74B4">
        <w:rPr>
          <w:i w:val="0"/>
          <w:iCs w:val="0"/>
        </w:rPr>
        <w:t>. Evolución en el número medio de compañías aéreas</w:t>
      </w:r>
    </w:p>
    <w:p w:rsidR="009E74B4" w:rsidRDefault="009E74B4" w:rsidP="009E74B4">
      <w:pPr>
        <w:ind w:left="0"/>
        <w:jc w:val="both"/>
      </w:pPr>
      <w:r>
        <w:t>Resulta bastante curioso esta última consulta. Al igual que ocurría con el total de vuelos, el número medio de compañías aéreas creció e incluso se mantuvo desde 2003 hasta la 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F0766C" w:rsidRDefault="00F0766C" w:rsidP="009E74B4">
      <w:pPr>
        <w:ind w:left="0"/>
        <w:jc w:val="both"/>
      </w:pPr>
    </w:p>
    <w:p w:rsidR="009E74B4" w:rsidRDefault="009E74B4" w:rsidP="009E74B4">
      <w:pPr>
        <w:pStyle w:val="Ttulo2"/>
        <w:numPr>
          <w:ilvl w:val="0"/>
          <w:numId w:val="0"/>
        </w:numPr>
        <w:jc w:val="both"/>
      </w:pPr>
      <w:r>
        <w:t xml:space="preserve">4.7. </w:t>
      </w:r>
      <w:r w:rsidR="006049BE">
        <w:t>CONSULTAR QUÉ COMPAÑÍAS HAN DESAPARECIDO ENTRE DOS AÑOS CONSECUTIVOS</w:t>
      </w:r>
    </w:p>
    <w:p w:rsidR="009E74B4" w:rsidRDefault="006049BE" w:rsidP="009E74B4">
      <w:pPr>
        <w:ind w:left="0"/>
        <w:jc w:val="both"/>
      </w:pPr>
      <w:r>
        <w:lastRenderedPageBreak/>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"$Statistics.Carriers.Names"</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Coast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"companias_anno.anno"</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las compañías aéreas entre dos</w:t>
      </w:r>
      <w:r w:rsidR="00F0766C">
        <w:t xml:space="preserve"> años</w:t>
      </w:r>
      <w:r>
        <w:t xml:space="preserve">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esta forma podamos generar parejas de años consecutivos. En primer lugar, debemos agrupar todos los </w:t>
      </w:r>
      <w:r w:rsidR="00F0766C">
        <w:t>documentos anteriores</w:t>
      </w:r>
      <w:r>
        <w:t xml:space="preserve">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w:t>
      </w:r>
      <w:r w:rsidR="00183A15">
        <w:lastRenderedPageBreak/>
        <w:t xml:space="preserve">este caso, el sobconjunto será el Array </w:t>
      </w:r>
      <w:r w:rsidR="00183A15">
        <w:rPr>
          <w:i/>
          <w:iCs/>
        </w:rPr>
        <w:t>companias_anno</w:t>
      </w:r>
      <w:r w:rsidR="00183A15">
        <w:t xml:space="preserve"> menos el primer elemento (</w:t>
      </w:r>
      <w:r w:rsidR="00F0766C">
        <w:t>comenzando por la posición 1</w:t>
      </w:r>
      <w:r w:rsidR="00183A15">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sidRPr="00F0766C">
        <w:t>Arrays</w:t>
      </w:r>
      <w:r>
        <w:t xml:space="preserve"> pasados como parámetro, creando un </w:t>
      </w:r>
      <w:r w:rsidR="00F0766C">
        <w:t>único Array</w:t>
      </w:r>
      <w:r>
        <w:t xml:space="preserve">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r w:rsidRPr="007C3863">
        <w:rPr>
          <w:color w:val="9F446D" w:themeColor="accent6" w:themeShade="BF"/>
        </w:rPr>
        <w:t>db.airports.aggregate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lastRenderedPageBreak/>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4C2701">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26107E">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F0766C">
        <w:t>var</w:t>
      </w:r>
      <w:r>
        <w:t xml:space="preserve"> en la captura anterior, entre dos años consecutivos, el número de compañías aéreas ha ido </w:t>
      </w:r>
      <w:r w:rsidRPr="00F0766C">
        <w:t>var</w:t>
      </w:r>
      <w:r>
        <w:t xml:space="preserve">iando, incluso algunas de ellas han dejado de operar. En algunos casos puede haberse tratado de una demanda baja, por lo que la compañía pudo no haber operado en dicho año en favor de la competencia. No obstante, quisiera remarcar </w:t>
      </w:r>
      <w:r w:rsidR="00F0766C">
        <w:t xml:space="preserve">los intervalos de </w:t>
      </w:r>
      <w:r>
        <w:t>años</w:t>
      </w:r>
      <w:r w:rsidR="00F0766C">
        <w:t xml:space="preserve"> que aparecen en la agregación</w:t>
      </w:r>
      <w:r>
        <w:t>:</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Atlantic Coast Airlines</w:t>
      </w:r>
      <w:r>
        <w:t xml:space="preserve">: se trataba de una aerolínea que formaba parte de un </w:t>
      </w:r>
      <w:r>
        <w:rPr>
          <w:i/>
          <w:iCs/>
        </w:rPr>
        <w:t>holding</w:t>
      </w:r>
      <w:r>
        <w:t xml:space="preserve"> denominado </w:t>
      </w:r>
      <w:r>
        <w:rPr>
          <w:i/>
          <w:iCs/>
        </w:rPr>
        <w:t>Atlantic Coast Holdings</w:t>
      </w:r>
      <w:r>
        <w:t>. Sin embargo, sus operaciones cesaron a partir del año 2005.</w:t>
      </w:r>
    </w:p>
    <w:p w:rsidR="002E1FFE" w:rsidRDefault="002E1FFE" w:rsidP="002E1FFE">
      <w:pPr>
        <w:pStyle w:val="Prrafodelista"/>
        <w:numPr>
          <w:ilvl w:val="0"/>
          <w:numId w:val="3"/>
        </w:numPr>
        <w:jc w:val="both"/>
      </w:pPr>
      <w:r>
        <w:rPr>
          <w:b/>
          <w:bCs/>
        </w:rPr>
        <w:t>2005 – 2006</w:t>
      </w:r>
      <w:r>
        <w:t>:</w:t>
      </w:r>
    </w:p>
    <w:p w:rsidR="002E1FFE" w:rsidRDefault="002E1FFE" w:rsidP="002E1FFE">
      <w:pPr>
        <w:pStyle w:val="Prrafodelista"/>
        <w:numPr>
          <w:ilvl w:val="1"/>
          <w:numId w:val="3"/>
        </w:numPr>
        <w:jc w:val="both"/>
      </w:pPr>
      <w:r>
        <w:rPr>
          <w:b/>
          <w:bCs/>
          <w:i/>
          <w:iCs/>
        </w:rPr>
        <w:t>America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una aerolínea de bajo coste, cuyas operaciones cesaron en el año 2006, siendo adquirida por Northwest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r>
        <w:rPr>
          <w:i/>
          <w:iCs/>
        </w:rPr>
        <w:t>low-cost</w:t>
      </w:r>
      <w:r>
        <w:t xml:space="preserve"> que cesó sus operaciones a partir del año 2007 y su desaparición final en 2008, adquirida ese mismo año por </w:t>
      </w:r>
      <w:r>
        <w:rPr>
          <w:i/>
          <w:iCs/>
        </w:rPr>
        <w:t>Northwest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r w:rsidRPr="0032196E">
        <w:rPr>
          <w:b/>
          <w:bCs/>
          <w:i/>
          <w:iCs/>
        </w:rPr>
        <w:t>Aloha Airlines</w:t>
      </w:r>
      <w:r>
        <w:t>: compañía de vuelos regional centrada en vuelos en/hacia Hawaii,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Default="0032196E" w:rsidP="0032196E">
      <w:pPr>
        <w:pStyle w:val="Prrafodelista"/>
        <w:numPr>
          <w:ilvl w:val="1"/>
          <w:numId w:val="3"/>
        </w:numPr>
        <w:jc w:val="both"/>
        <w:rPr>
          <w:i/>
          <w:iCs/>
        </w:rPr>
      </w:pPr>
      <w:r>
        <w:rPr>
          <w:b/>
          <w:bCs/>
          <w:i/>
          <w:iCs/>
        </w:rPr>
        <w:t>Northwest Airlines</w:t>
      </w:r>
      <w:r>
        <w:t xml:space="preserve">: durante muchos años fue una de las principales aerolíneas de Estados Unidos hasta su bancarrota en el año 2010, año en el cual fue absorbida por la compañía </w:t>
      </w:r>
      <w:r>
        <w:rPr>
          <w:i/>
          <w:iCs/>
        </w:rPr>
        <w:t>Delta Airlines Inc.</w:t>
      </w:r>
    </w:p>
    <w:p w:rsidR="00F0766C" w:rsidRPr="00F0766C" w:rsidRDefault="00F0766C" w:rsidP="00F0766C">
      <w:pPr>
        <w:jc w:val="both"/>
        <w:rPr>
          <w:i/>
          <w:iCs/>
        </w:rPr>
      </w:pPr>
    </w:p>
    <w:p w:rsidR="0032196E" w:rsidRPr="0032196E" w:rsidRDefault="0032196E" w:rsidP="0032196E">
      <w:pPr>
        <w:pStyle w:val="Prrafodelista"/>
        <w:numPr>
          <w:ilvl w:val="0"/>
          <w:numId w:val="3"/>
        </w:numPr>
        <w:jc w:val="both"/>
        <w:rPr>
          <w:i/>
          <w:iCs/>
        </w:rPr>
      </w:pPr>
      <w:r>
        <w:rPr>
          <w:b/>
          <w:bCs/>
        </w:rPr>
        <w:lastRenderedPageBreak/>
        <w:t>2010 – 2011</w:t>
      </w:r>
      <w:r>
        <w:t>:</w:t>
      </w:r>
    </w:p>
    <w:p w:rsidR="0032196E" w:rsidRPr="0032196E" w:rsidRDefault="0032196E" w:rsidP="0032196E">
      <w:pPr>
        <w:pStyle w:val="Prrafodelista"/>
        <w:numPr>
          <w:ilvl w:val="1"/>
          <w:numId w:val="3"/>
        </w:numPr>
        <w:jc w:val="both"/>
        <w:rPr>
          <w:i/>
          <w:iCs/>
        </w:rPr>
      </w:pPr>
      <w:r w:rsidRPr="0032196E">
        <w:rPr>
          <w:b/>
          <w:bCs/>
          <w:i/>
          <w:iCs/>
        </w:rPr>
        <w:t>Pinnacle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r>
        <w:rPr>
          <w:b/>
          <w:bCs/>
          <w:i/>
          <w:iCs/>
        </w:rPr>
        <w:t>Comair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Atlantic Southeast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r w:rsidR="006C0746">
        <w:rPr>
          <w:i/>
          <w:iCs/>
        </w:rPr>
        <w:t>Sure Jet</w:t>
      </w:r>
      <w:r w:rsidR="006C0746">
        <w:t xml:space="preserve">, dejando de operar como </w:t>
      </w:r>
      <w:r w:rsidR="006C0746">
        <w:rPr>
          <w:i/>
          <w:iCs/>
        </w:rPr>
        <w:t>Atlantic Southeast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Continental Air Lines</w:t>
      </w:r>
      <w:r>
        <w:t xml:space="preserve">: fue una de las principales aerolíneas en Estados Unidos hasta que, en el año 2011, decidió fusionarse con el gigante </w:t>
      </w:r>
      <w:r>
        <w:rPr>
          <w:i/>
          <w:iCs/>
        </w:rPr>
        <w:t>United Airlines</w:t>
      </w:r>
      <w:r>
        <w:t xml:space="preserve">, año en el que todos sus vuelos comenzaron a realizarse bajo la etiqueta </w:t>
      </w:r>
      <w:r>
        <w:rPr>
          <w:i/>
          <w:iCs/>
        </w:rPr>
        <w:t>United</w:t>
      </w:r>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r>
        <w:rPr>
          <w:b/>
          <w:bCs/>
          <w:i/>
          <w:iCs/>
        </w:rPr>
        <w:t>Endeavor Air Inc.</w:t>
      </w:r>
      <w:r>
        <w:t xml:space="preserve">: se trata de una compañía </w:t>
      </w:r>
      <w:r w:rsidR="009A0C0B">
        <w:t xml:space="preserve">de vuelos regional cuyo origen se remonta a 2013, fundada a partir de la compañía </w:t>
      </w:r>
      <w:r w:rsidR="009A0C0B">
        <w:rPr>
          <w:i/>
          <w:iCs/>
        </w:rPr>
        <w:t>Pinnacle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r w:rsidRPr="009A0C0B">
        <w:rPr>
          <w:b/>
          <w:bCs/>
          <w:i/>
          <w:iCs/>
        </w:rPr>
        <w:t>Pinnacle Airlines Inc.</w:t>
      </w:r>
      <w:r w:rsidRPr="009A0C0B">
        <w:t>:</w:t>
      </w:r>
      <w:r>
        <w:rPr>
          <w:i/>
          <w:iCs/>
        </w:rPr>
        <w:t xml:space="preserve"> </w:t>
      </w:r>
      <w:r>
        <w:t xml:space="preserve">en favor de </w:t>
      </w:r>
      <w:r>
        <w:rPr>
          <w:i/>
          <w:iCs/>
        </w:rPr>
        <w:t>Endeavor Air Inc.</w:t>
      </w:r>
      <w:r>
        <w:t xml:space="preserve">, </w:t>
      </w:r>
      <w:r>
        <w:rPr>
          <w:i/>
          <w:iCs/>
        </w:rPr>
        <w:t>Pinnacle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como </w:t>
      </w:r>
      <w:r>
        <w:rPr>
          <w:i/>
          <w:iCs/>
        </w:rPr>
        <w:t>United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r>
        <w:rPr>
          <w:b/>
          <w:bCs/>
          <w:i/>
          <w:iCs/>
        </w:rPr>
        <w:t>AirTran Airways Corporation</w:t>
      </w:r>
      <w:r>
        <w:t xml:space="preserve">: aerolínea </w:t>
      </w:r>
      <w:r>
        <w:rPr>
          <w:i/>
          <w:iCs/>
        </w:rPr>
        <w:t>low-cost</w:t>
      </w:r>
      <w:r>
        <w:t xml:space="preserve"> cuyas operaciones cesaron en el año 2015, aunque fue adquirida por </w:t>
      </w:r>
      <w:r>
        <w:rPr>
          <w:i/>
          <w:iCs/>
        </w:rPr>
        <w:t>Southwest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r>
        <w:rPr>
          <w:i/>
          <w:iCs/>
        </w:rPr>
        <w:t>Envoy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r>
        <w:rPr>
          <w:b/>
          <w:bCs/>
          <w:i/>
          <w:iCs/>
        </w:rPr>
        <w:t>Envoy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F0766C">
        <w:t>var</w:t>
      </w:r>
      <w:r>
        <w:t xml:space="preserve"> que el número de compañías aéreas se ha visto reducido por </w:t>
      </w:r>
      <w:r w:rsidRPr="00F0766C">
        <w:t>var</w:t>
      </w:r>
      <w:r>
        <w:t>ios motivos, desde compañías que entran en bancarrota a partir de la crisis del año 2008, aerolíneas que cambian de nombre</w:t>
      </w:r>
      <w:r w:rsidR="00BE33B6">
        <w:t>,</w:t>
      </w:r>
      <w:r>
        <w:t xml:space="preserve"> hasta incluso aerolíneas que se fusionan para abarcar un mayor número de clientes. Una vez visto qué compañías han </w:t>
      </w:r>
      <w:r>
        <w:lastRenderedPageBreak/>
        <w:t>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"$Statistics.Carriers.Names"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"companias_anno.anno"</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r w:rsidR="00804F04">
        <w:rPr>
          <w:i/>
          <w:iCs/>
        </w:rPr>
        <w:t>primerasCompanias</w:t>
      </w:r>
      <w:r w:rsidR="00804F04">
        <w:t>) que contendrá el primer Array de la colección ($</w:t>
      </w:r>
      <w:r w:rsidR="00804F04">
        <w:rPr>
          <w:i/>
          <w:iCs/>
        </w:rPr>
        <w:t>first</w:t>
      </w:r>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"$companias_anno.companias"</w:t>
      </w:r>
      <w:r>
        <w:t xml:space="preserve">}, </w:t>
      </w:r>
      <w:r w:rsidRPr="00B04F82">
        <w:rPr>
          <w:color w:val="079745"/>
        </w:rPr>
        <w:t>"primerasCompanias"</w:t>
      </w:r>
      <w:r>
        <w:t>: {</w:t>
      </w:r>
      <w:r w:rsidRPr="00B04F82">
        <w:rPr>
          <w:color w:val="9F446D" w:themeColor="accent6" w:themeShade="BF"/>
        </w:rPr>
        <w:t>$first</w:t>
      </w:r>
      <w:r>
        <w:t xml:space="preserve">: </w:t>
      </w:r>
      <w:r w:rsidRPr="00B04F82">
        <w:rPr>
          <w:color w:val="079745"/>
        </w:rPr>
        <w:t>"$companias_anno.companias"</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interseccion </w:t>
      </w:r>
      <w:r>
        <w:t>= {</w:t>
      </w:r>
      <w:r w:rsidRPr="00B04F82">
        <w:rPr>
          <w:color w:val="9F446D" w:themeColor="accent6" w:themeShade="BF"/>
        </w:rPr>
        <w:t>$setIntersection</w:t>
      </w:r>
      <w:r>
        <w:t>: [</w:t>
      </w:r>
      <w:r w:rsidRPr="00B04F82">
        <w:rPr>
          <w:color w:val="079745"/>
        </w:rPr>
        <w:t>"$$value"</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initialValue: </w:t>
      </w:r>
      <w:r w:rsidRPr="00B04F82">
        <w:rPr>
          <w:color w:val="079745"/>
        </w:rPr>
        <w:t>"$primerasCompanias"</w:t>
      </w:r>
      <w:r>
        <w:t>, in: interseccion}}</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r w:rsidRPr="00B04F82">
        <w:rPr>
          <w:color w:val="9F446D" w:themeColor="accent6" w:themeShade="BF"/>
        </w:rPr>
        <w:t>db.airports.aggregate</w:t>
      </w:r>
      <w:r>
        <w:t>([</w:t>
      </w:r>
      <w:r w:rsidRPr="00B04F82">
        <w:t>fase1</w:t>
      </w:r>
      <w:r>
        <w:t>, fase2, fase3, fase4, fase5, fase6])</w:t>
      </w:r>
    </w:p>
    <w:p w:rsidR="00804F04" w:rsidRDefault="00804F04" w:rsidP="00804F04">
      <w:pPr>
        <w:keepNext/>
        <w:ind w:left="0"/>
        <w:jc w:val="center"/>
      </w:pPr>
      <w:r>
        <w:rPr>
          <w:noProof/>
        </w:rPr>
        <w:lastRenderedPageBreak/>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26107E">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r>
        <w:rPr>
          <w:i/>
          <w:iCs/>
        </w:rPr>
        <w:t>United Air Lines</w:t>
      </w:r>
      <w:r>
        <w:t xml:space="preserve">), compañías que ofrecen decenas de miles de vuelos </w:t>
      </w:r>
      <w:r w:rsidR="008C6268">
        <w:t xml:space="preserve">por todo el mundo y </w:t>
      </w:r>
      <w:r w:rsidR="00BE33B6">
        <w:t>que,</w:t>
      </w:r>
      <w:r w:rsidR="008C6268">
        <w:t xml:space="preserve"> en muchos casos, para abarcar el mayor número de clientes posibles, anexionan compañías de vuelos tanto a nivel regional como incluso compañías </w:t>
      </w:r>
      <w:r w:rsidR="008C6268">
        <w:rPr>
          <w:i/>
          <w:iCs/>
        </w:rPr>
        <w:t>low-cost</w:t>
      </w:r>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quisiera ir un paso más allá, a nivel </w:t>
      </w:r>
      <w:r w:rsidR="009365C1">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w:t>
      </w:r>
      <w:r w:rsidR="00BE33B6">
        <w:t xml:space="preserve">una </w:t>
      </w:r>
      <w:r>
        <w:t xml:space="preserve">consulta sobre un mapa? A modo de ejemplo, podríamos consultar los aeropuertos más cercanos a mi ubicación actual (a menos de X </w:t>
      </w:r>
      <w:r w:rsidR="00EA3258">
        <w:t>kiló</w:t>
      </w:r>
      <w:r>
        <w:t xml:space="preserve">metros de distancia). Podríamos ser incluso más ambiciosos y mostrar </w:t>
      </w:r>
      <w:r w:rsidR="00BE33B6">
        <w:t>la distancia a aquellos</w:t>
      </w:r>
      <w:r>
        <w:t xml:space="preserve"> aeropuertos</w:t>
      </w:r>
      <w:r w:rsidR="00BE33B6">
        <w:t xml:space="preserve"> en todo el país con menor </w:t>
      </w:r>
      <w:r w:rsidR="00EA3258">
        <w:t>media</w:t>
      </w:r>
      <w:r w:rsidR="00BE33B6">
        <w:t xml:space="preserve"> de minutos de demora</w:t>
      </w:r>
      <w:r w:rsidR="00EA3258">
        <w:t xml:space="preserve"> (</w:t>
      </w:r>
      <w:r w:rsidR="00EA3258">
        <w:rPr>
          <w:i/>
          <w:iCs/>
        </w:rPr>
        <w:t>Minutes Delayed</w:t>
      </w:r>
      <w:r w:rsidR="00EA3258">
        <w:t>)</w:t>
      </w:r>
      <w:r w:rsidR="00BE33B6">
        <w:t xml:space="preserve">. </w:t>
      </w:r>
      <w:r w:rsidR="0073464E">
        <w:t xml:space="preserve">Sin embargo, no disponemos de las coordenadas de cada aeropuerto, por lo que debemos añadirlas. Para ello, utilizaremos otro </w:t>
      </w:r>
      <w:r w:rsidR="0073464E">
        <w:rPr>
          <w:i/>
          <w:iCs/>
        </w:rPr>
        <w:t>dataset</w:t>
      </w:r>
      <w:r w:rsidR="0073464E">
        <w:t xml:space="preserve"> que contiene</w:t>
      </w:r>
      <w:r w:rsidR="00EA3258">
        <w:t xml:space="preserve">, </w:t>
      </w:r>
      <w:r w:rsidR="0073464E">
        <w:t>entre otros</w:t>
      </w:r>
      <w:r w:rsidR="00EA3258">
        <w:t xml:space="preserve"> campos,</w:t>
      </w:r>
      <w:r w:rsidR="0073464E">
        <w:t xml:space="preserve"> 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EA3258">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r>
        <w:rPr>
          <w:i/>
          <w:iCs/>
        </w:rPr>
        <w:t>c</w:t>
      </w:r>
      <w:r w:rsidR="00EA3258">
        <w:rPr>
          <w:i/>
          <w:iCs/>
        </w:rPr>
        <w:t>o</w:t>
      </w:r>
      <w:r>
        <w:rPr>
          <w:i/>
          <w:iCs/>
        </w:rPr>
        <w:t>digos_iata</w:t>
      </w:r>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3D4CCD">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lastRenderedPageBreak/>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r>
        <w:rPr>
          <w:i/>
          <w:iCs/>
        </w:rPr>
        <w:t>find</w:t>
      </w:r>
      <w:r>
        <w:t>:</w:t>
      </w:r>
    </w:p>
    <w:p w:rsidR="003D4CCD" w:rsidRDefault="003D4CCD" w:rsidP="003D4CCD">
      <w:pPr>
        <w:ind w:left="0"/>
        <w:jc w:val="center"/>
      </w:pPr>
      <w:r w:rsidRPr="00B04F82">
        <w:rPr>
          <w:color w:val="9F446D" w:themeColor="accent6" w:themeShade="BF"/>
        </w:rPr>
        <w:t>db.codigos_iata.find</w:t>
      </w:r>
      <w:r w:rsidRPr="003D4CCD">
        <w:t>().</w:t>
      </w:r>
      <w:r w:rsidRPr="00B04F82">
        <w:rPr>
          <w:color w:val="9F446D" w:themeColor="accent6" w:themeShade="BF"/>
        </w:rPr>
        <w:t>limit</w:t>
      </w:r>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3D4CCD">
      <w:pPr>
        <w:pStyle w:val="Descripcin"/>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29</w:t>
      </w:r>
      <w:r w:rsidRPr="003D4CCD">
        <w:rPr>
          <w:b/>
          <w:bCs/>
          <w:i w:val="0"/>
          <w:iCs w:val="0"/>
        </w:rPr>
        <w:fldChar w:fldCharType="end"/>
      </w:r>
      <w:r w:rsidRPr="003D4CCD">
        <w:rPr>
          <w:i w:val="0"/>
          <w:iCs w:val="0"/>
        </w:rPr>
        <w:t xml:space="preserve">. Ejemplo de un documento de </w:t>
      </w:r>
      <w:r w:rsidRPr="003D4CCD">
        <w:t>codigos_iata</w:t>
      </w:r>
    </w:p>
    <w:p w:rsidR="003D4CCD" w:rsidRPr="00EA3258" w:rsidRDefault="00557C37" w:rsidP="00EA3258">
      <w:pPr>
        <w:ind w:left="0"/>
        <w:jc w:val="both"/>
        <w:rPr>
          <w:szCs w:val="21"/>
        </w:rPr>
      </w:pPr>
      <w:r w:rsidRPr="00EA3258">
        <w:rPr>
          <w:szCs w:val="21"/>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sidRPr="00EA3258">
        <w:rPr>
          <w:szCs w:val="21"/>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"elevation_meters"</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"elevation_ft"</w:t>
      </w:r>
      <w:r>
        <w:t>: {</w:t>
      </w:r>
      <w:r w:rsidRPr="005D6C70">
        <w:rPr>
          <w:color w:val="9F446D" w:themeColor="accent6" w:themeShade="BF"/>
        </w:rPr>
        <w:t>$gt</w:t>
      </w:r>
      <w:r>
        <w:t>: 3280.80}}</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proyeccion </w:t>
      </w:r>
      <w:r>
        <w:t xml:space="preserve">= {_id: 0, </w:t>
      </w:r>
      <w:r w:rsidRPr="005D6C70">
        <w:rPr>
          <w:color w:val="079745"/>
        </w:rPr>
        <w:t>"name"</w:t>
      </w:r>
      <w:r>
        <w:t xml:space="preserve">: 1, </w:t>
      </w:r>
      <w:r w:rsidRPr="005D6C70">
        <w:rPr>
          <w:color w:val="079745"/>
        </w:rPr>
        <w:t>"elevation_ft"</w:t>
      </w:r>
      <w:r>
        <w:t>: 1}</w:t>
      </w:r>
    </w:p>
    <w:p w:rsidR="00655F1C" w:rsidRDefault="00655F1C" w:rsidP="00655F1C">
      <w:pPr>
        <w:ind w:left="0"/>
        <w:jc w:val="center"/>
      </w:pPr>
      <w:r w:rsidRPr="005D6C70">
        <w:rPr>
          <w:color w:val="9F446D" w:themeColor="accent6" w:themeShade="BF"/>
        </w:rPr>
        <w:t>db.codigos_iata.find</w:t>
      </w:r>
      <w:r>
        <w:t>(condicion, proyeccion).</w:t>
      </w:r>
      <w:r w:rsidRPr="005D6C70">
        <w:rPr>
          <w:color w:val="9F446D" w:themeColor="accent6" w:themeShade="BF"/>
        </w:rPr>
        <w:t>sort</w:t>
      </w:r>
      <w:r>
        <w:t>(sort)</w:t>
      </w:r>
    </w:p>
    <w:p w:rsidR="00655F1C" w:rsidRDefault="00655F1C" w:rsidP="00655F1C">
      <w:pPr>
        <w:keepNext/>
        <w:ind w:left="0"/>
        <w:jc w:val="center"/>
      </w:pPr>
      <w:r>
        <w:rPr>
          <w:noProof/>
        </w:rPr>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655F1C">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26107E">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r>
        <w:rPr>
          <w:i/>
          <w:iCs/>
        </w:rPr>
        <w:t>coordinates</w:t>
      </w:r>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geo-point</w:t>
      </w:r>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r w:rsidRPr="005C1450">
        <w:rPr>
          <w:i/>
          <w:iCs/>
          <w:color w:val="9F446D" w:themeColor="accent6" w:themeShade="BF"/>
        </w:rPr>
        <w:t>type</w:t>
      </w:r>
      <w:r>
        <w:t xml:space="preserve">: </w:t>
      </w:r>
      <w:r>
        <w:rPr>
          <w:i/>
          <w:iCs/>
        </w:rPr>
        <w:t>Point</w:t>
      </w:r>
      <w:r>
        <w:t>,</w:t>
      </w:r>
    </w:p>
    <w:p w:rsidR="003F6D91" w:rsidRPr="003F6D91" w:rsidRDefault="003F6D91" w:rsidP="003F6D91">
      <w:pPr>
        <w:ind w:left="0"/>
        <w:jc w:val="both"/>
      </w:pPr>
      <w:r>
        <w:tab/>
      </w:r>
      <w:r w:rsidRPr="005C1450">
        <w:rPr>
          <w:i/>
          <w:iCs/>
          <w:color w:val="9F446D" w:themeColor="accent6" w:themeShade="BF"/>
        </w:rPr>
        <w:t>coordinates</w:t>
      </w:r>
      <w:r>
        <w:t>: [</w:t>
      </w:r>
      <w:r>
        <w:rPr>
          <w:i/>
          <w:iCs/>
        </w:rPr>
        <w:t>latitude</w:t>
      </w:r>
      <w:r>
        <w:t xml:space="preserve">, </w:t>
      </w:r>
      <w:r>
        <w:rPr>
          <w:i/>
          <w:iCs/>
        </w:rPr>
        <w:t>longitude</w:t>
      </w:r>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r>
        <w:rPr>
          <w:i/>
          <w:iCs/>
        </w:rPr>
        <w:t>type</w:t>
      </w:r>
      <w:r>
        <w:t xml:space="preserve"> indica el formato de la coordenada (en nuestro caso un punto), seguido de las coordenadas en formato Array. Por tanto, mediante una función </w:t>
      </w:r>
      <w:r>
        <w:lastRenderedPageBreak/>
        <w:t xml:space="preserve">de agregación crearemos un nuevo campo, al que denominaremos </w:t>
      </w:r>
      <w:r>
        <w:rPr>
          <w:i/>
          <w:iCs/>
        </w:rPr>
        <w:t>Position</w:t>
      </w:r>
      <w:r>
        <w:t xml:space="preserve">, formado por el campo </w:t>
      </w:r>
      <w:r>
        <w:rPr>
          <w:i/>
          <w:iCs/>
        </w:rPr>
        <w:t>type</w:t>
      </w:r>
      <w:r>
        <w:t xml:space="preserve"> como del campo </w:t>
      </w:r>
      <w:r>
        <w:rPr>
          <w:i/>
          <w:iCs/>
        </w:rPr>
        <w:t>coordinates</w:t>
      </w:r>
      <w:r>
        <w:t>. Para este último, extraeremos de la cadena las coordenadas de latitud y longitud, eliminando posibles espacios en blanco (</w:t>
      </w:r>
      <w:r>
        <w:rPr>
          <w:i/>
          <w:iCs/>
        </w:rPr>
        <w:t>$trim</w:t>
      </w:r>
      <w:r>
        <w:t xml:space="preserve">), además de convertir el tipo de dato a </w:t>
      </w:r>
      <w:r>
        <w:rPr>
          <w:i/>
          <w:iCs/>
        </w:rPr>
        <w:t>double</w:t>
      </w:r>
      <w:r>
        <w:t xml:space="preserve"> (</w:t>
      </w:r>
      <w:r>
        <w:rPr>
          <w:i/>
          <w:iCs/>
        </w:rPr>
        <w:t>$toDouble</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$split</w:t>
      </w:r>
      <w:r>
        <w:t>: [</w:t>
      </w:r>
      <w:r w:rsidRPr="005C1450">
        <w:rPr>
          <w:color w:val="079745"/>
        </w:rPr>
        <w:t>"$coordinates"</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$toDouble</w:t>
      </w:r>
      <w:r>
        <w:t>: {</w:t>
      </w:r>
      <w:r w:rsidRPr="005C1450">
        <w:rPr>
          <w:color w:val="9F446D" w:themeColor="accent6" w:themeShade="BF"/>
        </w:rPr>
        <w:t>$trim</w:t>
      </w:r>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$toDouble</w:t>
      </w:r>
      <w:r>
        <w:t>: {</w:t>
      </w:r>
      <w:r w:rsidRPr="005C1450">
        <w:rPr>
          <w:color w:val="9F446D" w:themeColor="accent6" w:themeShade="BF"/>
        </w:rPr>
        <w:t>$trim</w:t>
      </w:r>
      <w:r>
        <w:t>: {input: coord1}}}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posicion </w:t>
      </w:r>
      <w:r>
        <w:t>= {</w:t>
      </w:r>
      <w:r w:rsidRPr="005C1450">
        <w:rPr>
          <w:color w:val="079745"/>
        </w:rPr>
        <w:t>"Position"</w:t>
      </w:r>
      <w:r>
        <w:t>: {</w:t>
      </w:r>
      <w:r w:rsidRPr="005C1450">
        <w:rPr>
          <w:color w:val="079745"/>
        </w:rPr>
        <w:t>"type"</w:t>
      </w:r>
      <w:r>
        <w:t xml:space="preserve">: </w:t>
      </w:r>
      <w:r w:rsidRPr="005C1450">
        <w:rPr>
          <w:color w:val="079745"/>
        </w:rPr>
        <w:t>"Point"</w:t>
      </w:r>
      <w:r>
        <w:t xml:space="preserve">, </w:t>
      </w:r>
      <w:r w:rsidRPr="005C1450">
        <w:rPr>
          <w:color w:val="079745"/>
        </w:rPr>
        <w:t>"coordinates"</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$addFields</w:t>
      </w:r>
      <w:r>
        <w:t>: posicion}</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$out</w:t>
      </w:r>
      <w:r>
        <w:t xml:space="preserve">: </w:t>
      </w:r>
      <w:r w:rsidRPr="005C1450">
        <w:rPr>
          <w:color w:val="079745"/>
        </w:rPr>
        <w:t>"codigos_iata"</w:t>
      </w:r>
      <w:r>
        <w:t>}</w:t>
      </w:r>
    </w:p>
    <w:p w:rsidR="003F6D91" w:rsidRDefault="003F6D91" w:rsidP="003F6D91">
      <w:pPr>
        <w:ind w:left="0"/>
        <w:jc w:val="both"/>
      </w:pPr>
      <w:r w:rsidRPr="005C1450">
        <w:rPr>
          <w:color w:val="9F446D" w:themeColor="accent6" w:themeShade="BF"/>
        </w:rPr>
        <w:t>db.codigos_iata.aggregate</w:t>
      </w:r>
      <w:r>
        <w:t>([</w:t>
      </w:r>
      <w:r w:rsidRPr="005C1450">
        <w:t>fase1</w:t>
      </w:r>
      <w:r>
        <w:t>, fase2])</w:t>
      </w:r>
    </w:p>
    <w:p w:rsidR="003F6D91" w:rsidRDefault="003F6D91" w:rsidP="003F6D91">
      <w:pPr>
        <w:keepNext/>
        <w:ind w:left="0"/>
        <w:jc w:val="center"/>
      </w:pPr>
      <w:r>
        <w:rPr>
          <w:noProof/>
        </w:rPr>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CB6591">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26107E">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777991">
      <w:pPr>
        <w:ind w:left="0"/>
        <w:jc w:val="both"/>
      </w:pPr>
      <w:r>
        <w:t xml:space="preserve">Como podemos comprobar, ya tenemos las coordenadas en el formato adecuado. Sin embargo, nos falta algo muy importante: </w:t>
      </w:r>
      <w:r>
        <w:rPr>
          <w:b/>
          <w:bCs/>
        </w:rPr>
        <w:t xml:space="preserve">asociar cada coordenada en la colección </w:t>
      </w:r>
      <w:r>
        <w:rPr>
          <w:b/>
          <w:bCs/>
          <w:i/>
          <w:iCs/>
        </w:rPr>
        <w:t>codigos_iata</w:t>
      </w:r>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r>
        <w:rPr>
          <w:i/>
          <w:iCs/>
        </w:rPr>
        <w:t>codigos_iata</w:t>
      </w:r>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$lookup</w:t>
      </w:r>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International Air Transport Association</w:t>
      </w:r>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r>
        <w:rPr>
          <w:i/>
          <w:iCs/>
        </w:rPr>
        <w:t>Airport.Code</w:t>
      </w:r>
    </w:p>
    <w:p w:rsidR="002E0529" w:rsidRDefault="002E0529" w:rsidP="002E0529">
      <w:pPr>
        <w:pStyle w:val="Prrafodelista"/>
        <w:numPr>
          <w:ilvl w:val="1"/>
          <w:numId w:val="5"/>
        </w:numPr>
        <w:jc w:val="both"/>
      </w:pPr>
      <w:r>
        <w:lastRenderedPageBreak/>
        <w:t xml:space="preserve">Colección </w:t>
      </w:r>
      <w:r>
        <w:rPr>
          <w:i/>
          <w:iCs/>
        </w:rPr>
        <w:t>codigos_iata</w:t>
      </w:r>
      <w:r>
        <w:t xml:space="preserve">: </w:t>
      </w:r>
      <w:r>
        <w:rPr>
          <w:i/>
          <w:iCs/>
        </w:rPr>
        <w:t>iata_code</w:t>
      </w:r>
    </w:p>
    <w:p w:rsidR="002E0529" w:rsidRDefault="002E0529" w:rsidP="002E0529">
      <w:pPr>
        <w:jc w:val="both"/>
      </w:pPr>
      <w:r>
        <w:t xml:space="preserve">Para juntar ambas colecciones mediante estos dos campos, emplearemos la operación </w:t>
      </w:r>
      <w:r>
        <w:rPr>
          <w:i/>
          <w:iCs/>
        </w:rPr>
        <w:t>$lookup</w:t>
      </w:r>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la colección </w:t>
      </w:r>
      <w:r>
        <w:rPr>
          <w:i/>
          <w:iCs/>
        </w:rPr>
        <w:t>codigos_iata</w:t>
      </w:r>
      <w:r w:rsidR="00777991">
        <w:t>,</w:t>
      </w:r>
      <w:r>
        <w:t xml:space="preserve"> empleando tanto el campo local </w:t>
      </w:r>
      <w:r>
        <w:rPr>
          <w:i/>
          <w:iCs/>
        </w:rPr>
        <w:t>Airports.Code</w:t>
      </w:r>
      <w:r>
        <w:t xml:space="preserve"> como el campo externo o foráneo </w:t>
      </w:r>
      <w:r>
        <w:rPr>
          <w:i/>
          <w:iCs/>
        </w:rPr>
        <w:t>iata_code</w:t>
      </w:r>
      <w:r>
        <w:t xml:space="preserve">, almacenando la información de la segunda colección en un campo denominado </w:t>
      </w:r>
      <w:r>
        <w:rPr>
          <w:i/>
          <w:iCs/>
        </w:rPr>
        <w:t>location</w:t>
      </w:r>
      <w:r>
        <w:t>:</w:t>
      </w:r>
    </w:p>
    <w:p w:rsidR="002E0529" w:rsidRDefault="002E0529" w:rsidP="002E0529">
      <w:pPr>
        <w:ind w:left="0"/>
        <w:jc w:val="center"/>
      </w:pPr>
      <w:r w:rsidRPr="00C31F5E">
        <w:rPr>
          <w:color w:val="9F446D" w:themeColor="accent6" w:themeShade="BF"/>
        </w:rPr>
        <w:t>var</w:t>
      </w:r>
      <w:r>
        <w:t xml:space="preserve"> </w:t>
      </w:r>
      <w:r w:rsidRPr="004C383F">
        <w:rPr>
          <w:color w:val="9F446D" w:themeColor="accent6" w:themeShade="BF"/>
        </w:rPr>
        <w:t xml:space="preserve">parametros </w:t>
      </w:r>
      <w:r>
        <w:t xml:space="preserve">= {from: </w:t>
      </w:r>
      <w:r w:rsidRPr="004C383F">
        <w:rPr>
          <w:color w:val="079745"/>
        </w:rPr>
        <w:t>"codigos_iata"</w:t>
      </w:r>
      <w:r>
        <w:t xml:space="preserve">, localField: </w:t>
      </w:r>
      <w:r w:rsidRPr="004C383F">
        <w:rPr>
          <w:color w:val="079745"/>
        </w:rPr>
        <w:t>"Airport.Code"</w:t>
      </w:r>
      <w:r>
        <w:t xml:space="preserve">, foreignField: </w:t>
      </w:r>
      <w:r w:rsidRPr="004C383F">
        <w:rPr>
          <w:color w:val="079745"/>
        </w:rPr>
        <w:t>"iata_code"</w:t>
      </w:r>
      <w:r>
        <w:t xml:space="preserve">, as: </w:t>
      </w:r>
      <w:r w:rsidRPr="004C383F">
        <w:rPr>
          <w:color w:val="079745"/>
        </w:rPr>
        <w:t>"location"</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$lookup</w:t>
      </w:r>
      <w:r>
        <w:t>: parametros}</w:t>
      </w:r>
    </w:p>
    <w:p w:rsidR="002E0529" w:rsidRDefault="002E0529" w:rsidP="002E0529">
      <w:pPr>
        <w:pStyle w:val="Prrafodelista"/>
        <w:numPr>
          <w:ilvl w:val="0"/>
          <w:numId w:val="5"/>
        </w:numPr>
        <w:jc w:val="both"/>
      </w:pPr>
      <w:r>
        <w:rPr>
          <w:b/>
          <w:bCs/>
        </w:rPr>
        <w:t>Fase 2</w:t>
      </w:r>
      <w:r>
        <w:t xml:space="preserve"> (</w:t>
      </w:r>
      <w:r w:rsidR="00DA163F">
        <w:rPr>
          <w:i/>
          <w:iCs/>
        </w:rPr>
        <w:t>$addFields</w:t>
      </w:r>
      <w:r>
        <w:t>)</w:t>
      </w:r>
      <w:r w:rsidR="00DA163F">
        <w:t xml:space="preserve">: dado que de la colección </w:t>
      </w:r>
      <w:r w:rsidR="00DA163F">
        <w:rPr>
          <w:i/>
          <w:iCs/>
        </w:rPr>
        <w:t>iata_code</w:t>
      </w:r>
      <w:r w:rsidR="00DA163F">
        <w:t xml:space="preserve"> sólo nos interesa el campo </w:t>
      </w:r>
      <w:r w:rsidR="00DA163F">
        <w:rPr>
          <w:i/>
          <w:iCs/>
        </w:rPr>
        <w:t>Position</w:t>
      </w:r>
      <w:r w:rsidR="00DA163F">
        <w:t xml:space="preserve">, por medio de la operación </w:t>
      </w:r>
      <w:r w:rsidR="00DA163F">
        <w:rPr>
          <w:i/>
          <w:iCs/>
        </w:rPr>
        <w:t>$addFields</w:t>
      </w:r>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$addFields</w:t>
      </w:r>
      <w:r w:rsidRPr="00DA163F">
        <w:t>: {</w:t>
      </w:r>
      <w:r w:rsidRPr="004C383F">
        <w:rPr>
          <w:color w:val="079745"/>
        </w:rPr>
        <w:t>"Position"</w:t>
      </w:r>
      <w:r w:rsidRPr="00DA163F">
        <w:t xml:space="preserve">: </w:t>
      </w:r>
      <w:r w:rsidRPr="004C383F">
        <w:rPr>
          <w:color w:val="079745"/>
        </w:rPr>
        <w:t>"$location.Position"</w:t>
      </w:r>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posicion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posicion}}</w:t>
      </w:r>
    </w:p>
    <w:p w:rsidR="00A86087" w:rsidRDefault="00A86087" w:rsidP="00777991">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r>
        <w:rPr>
          <w:i/>
          <w:iCs/>
          <w:szCs w:val="21"/>
        </w:rPr>
        <w:t>location</w:t>
      </w:r>
      <w:r>
        <w:rPr>
          <w:szCs w:val="21"/>
        </w:rPr>
        <w:t xml:space="preserve"> inicialmente utilizado en la fase 1:</w:t>
      </w:r>
    </w:p>
    <w:p w:rsidR="00777991" w:rsidRPr="00777991" w:rsidRDefault="00777991" w:rsidP="00777991">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{location: 0}}</w:t>
      </w:r>
    </w:p>
    <w:p w:rsidR="00777991" w:rsidRDefault="00777991" w:rsidP="00A86087">
      <w:pPr>
        <w:pStyle w:val="Prrafodelista"/>
        <w:jc w:val="center"/>
        <w:rPr>
          <w:szCs w:val="21"/>
        </w:rPr>
      </w:pPr>
    </w:p>
    <w:p w:rsidR="00A86087" w:rsidRDefault="00A86087" w:rsidP="00777991">
      <w:pPr>
        <w:pStyle w:val="Prrafodelista"/>
        <w:numPr>
          <w:ilvl w:val="0"/>
          <w:numId w:val="5"/>
        </w:numPr>
        <w:jc w:val="both"/>
        <w:rPr>
          <w:szCs w:val="21"/>
        </w:rPr>
      </w:pPr>
      <w:r>
        <w:rPr>
          <w:b/>
          <w:bCs/>
          <w:szCs w:val="21"/>
        </w:rPr>
        <w:t>Fase 5</w:t>
      </w:r>
      <w:r>
        <w:rPr>
          <w:szCs w:val="21"/>
        </w:rPr>
        <w:t xml:space="preserve"> (</w:t>
      </w:r>
      <w:r>
        <w:rPr>
          <w:i/>
          <w:iCs/>
          <w:szCs w:val="21"/>
        </w:rPr>
        <w:t>$out</w:t>
      </w:r>
      <w:r>
        <w:rPr>
          <w:szCs w:val="21"/>
        </w:rPr>
        <w:t xml:space="preserve">): finalmente, con la colección ya modificada sobrescribimos la colección original por medio de la operación </w:t>
      </w:r>
      <w:r>
        <w:rPr>
          <w:i/>
          <w:iCs/>
          <w:szCs w:val="21"/>
        </w:rPr>
        <w:t>$out</w:t>
      </w:r>
      <w:r>
        <w:rPr>
          <w:szCs w:val="21"/>
        </w:rPr>
        <w:t>:</w:t>
      </w:r>
    </w:p>
    <w:p w:rsidR="00777991" w:rsidRPr="00777991" w:rsidRDefault="00777991" w:rsidP="00777991">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$out</w:t>
      </w:r>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r w:rsidRPr="004C383F">
        <w:rPr>
          <w:color w:val="9F446D" w:themeColor="accent6" w:themeShade="BF"/>
          <w:szCs w:val="21"/>
        </w:rPr>
        <w:t>db.airports.aggregate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lastRenderedPageBreak/>
        <w:t xml:space="preserve">Una vez insertado, mediante </w:t>
      </w:r>
      <w:r>
        <w:rPr>
          <w:i/>
          <w:iCs/>
          <w:szCs w:val="21"/>
        </w:rPr>
        <w:t>finds</w:t>
      </w:r>
      <w:r>
        <w:rPr>
          <w:szCs w:val="21"/>
        </w:rPr>
        <w:t xml:space="preserve"> comprobemos que todos los campos existen y, adicionalmente, no estén a null:</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r w:rsidRPr="004567F0">
        <w:rPr>
          <w:color w:val="9F446D" w:themeColor="accent6" w:themeShade="BF"/>
        </w:rPr>
        <w:t>db.airports.getIndexes</w:t>
      </w:r>
      <w:r>
        <w:t>()</w:t>
      </w:r>
    </w:p>
    <w:p w:rsidR="000A056F" w:rsidRDefault="000A056F" w:rsidP="000A056F">
      <w:pPr>
        <w:ind w:left="0"/>
        <w:jc w:val="center"/>
      </w:pPr>
      <w:r w:rsidRPr="004567F0">
        <w:rPr>
          <w:color w:val="9F446D" w:themeColor="accent6" w:themeShade="BF"/>
        </w:rPr>
        <w:t>db.airports.createIndex</w:t>
      </w:r>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26107E">
        <w:rPr>
          <w:b/>
          <w:bCs/>
          <w:i w:val="0"/>
          <w:iCs w:val="0"/>
          <w:noProof/>
        </w:rPr>
        <w:t>34</w:t>
      </w:r>
      <w:r w:rsidRPr="00082597">
        <w:rPr>
          <w:b/>
          <w:bCs/>
          <w:i w:val="0"/>
          <w:iCs w:val="0"/>
        </w:rPr>
        <w:fldChar w:fldCharType="end"/>
      </w:r>
      <w:r w:rsidRPr="00082597">
        <w:rPr>
          <w:i w:val="0"/>
          <w:iCs w:val="0"/>
        </w:rPr>
        <w:t xml:space="preserve">. Salida ejecución </w:t>
      </w:r>
      <w:r w:rsidRPr="00082597">
        <w:t>createIndex</w:t>
      </w:r>
    </w:p>
    <w:p w:rsidR="0095353E" w:rsidRDefault="0095353E" w:rsidP="0095353E">
      <w:pPr>
        <w:ind w:left="0"/>
        <w:jc w:val="both"/>
      </w:pPr>
      <w:r>
        <w:lastRenderedPageBreak/>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Minutes Delayed</w:t>
      </w:r>
      <w:r>
        <w:t xml:space="preserve"> estaba compuesto, a su vez, por </w:t>
      </w:r>
      <w:r w:rsidRPr="00777991">
        <w:t>var</w:t>
      </w:r>
      <w:r>
        <w:t xml:space="preserve">ios </w:t>
      </w:r>
      <w:r w:rsidR="00777991">
        <w:t>campos</w:t>
      </w:r>
      <w:r>
        <w:t>:</w:t>
      </w:r>
    </w:p>
    <w:p w:rsidR="0095353E" w:rsidRPr="0095353E" w:rsidRDefault="0095353E" w:rsidP="0095353E">
      <w:pPr>
        <w:pStyle w:val="Prrafodelista"/>
        <w:numPr>
          <w:ilvl w:val="0"/>
          <w:numId w:val="5"/>
        </w:numPr>
        <w:jc w:val="both"/>
      </w:pPr>
      <w:r>
        <w:rPr>
          <w:i/>
          <w:iCs/>
        </w:rPr>
        <w:t>Carrier</w:t>
      </w:r>
    </w:p>
    <w:p w:rsidR="0095353E" w:rsidRPr="0095353E" w:rsidRDefault="0095353E" w:rsidP="0095353E">
      <w:pPr>
        <w:pStyle w:val="Prrafodelista"/>
        <w:numPr>
          <w:ilvl w:val="0"/>
          <w:numId w:val="5"/>
        </w:numPr>
        <w:jc w:val="both"/>
      </w:pPr>
      <w:r>
        <w:rPr>
          <w:i/>
          <w:iCs/>
        </w:rPr>
        <w:t>Late Aircraft</w:t>
      </w:r>
    </w:p>
    <w:p w:rsidR="0095353E" w:rsidRPr="0095353E" w:rsidRDefault="0095353E" w:rsidP="0095353E">
      <w:pPr>
        <w:pStyle w:val="Prrafodelista"/>
        <w:numPr>
          <w:ilvl w:val="0"/>
          <w:numId w:val="5"/>
        </w:numPr>
        <w:jc w:val="both"/>
      </w:pPr>
      <w:r>
        <w:rPr>
          <w:i/>
          <w:iCs/>
        </w:rPr>
        <w:t>National Aviation System</w:t>
      </w:r>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r>
        <w:rPr>
          <w:i/>
          <w:iCs/>
        </w:rPr>
        <w:t>Weather</w:t>
      </w:r>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w:t>
      </w:r>
      <w:r>
        <w:rPr>
          <w:i/>
          <w:iCs/>
        </w:rPr>
        <w:t>calcular_distancia</w:t>
      </w:r>
      <w:r>
        <w:t>:</w:t>
      </w:r>
    </w:p>
    <w:p w:rsidR="0095353E" w:rsidRPr="0095353E" w:rsidRDefault="0095353E" w:rsidP="0095353E">
      <w:pPr>
        <w:ind w:left="0"/>
        <w:jc w:val="center"/>
      </w:pPr>
      <w:r w:rsidRPr="004567F0">
        <w:rPr>
          <w:color w:val="9F446D" w:themeColor="accent6" w:themeShade="BF"/>
        </w:rPr>
        <w:t xml:space="preserve">function </w:t>
      </w:r>
      <w:r w:rsidRPr="004567F0">
        <w:rPr>
          <w:color w:val="002060"/>
        </w:rPr>
        <w:t>calcular_distancia</w:t>
      </w:r>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$geoNear</w:t>
      </w:r>
      <w:r>
        <w:t xml:space="preserve">): MongoDB, por su parte, dispone del operador </w:t>
      </w:r>
      <w:r>
        <w:rPr>
          <w:i/>
          <w:iCs/>
        </w:rPr>
        <w:t>$geoNear</w:t>
      </w:r>
      <w:r>
        <w:t xml:space="preserve"> con la que es posible calcular las distancias entre coordenadas geográficas, e incluso (como se verá en la siguiente consulta) obtener aquellos puntos a menos de X </w:t>
      </w:r>
      <w:r w:rsidR="00777991">
        <w:t>kiló</w:t>
      </w:r>
      <w:r>
        <w:t>metros de distancia. Para esta consulta, le pasaremos los siguientes parámetros:</w:t>
      </w:r>
    </w:p>
    <w:p w:rsidR="0095353E" w:rsidRDefault="0095353E" w:rsidP="0095353E">
      <w:pPr>
        <w:pStyle w:val="Prrafodelista"/>
        <w:numPr>
          <w:ilvl w:val="1"/>
          <w:numId w:val="6"/>
        </w:numPr>
        <w:jc w:val="both"/>
      </w:pPr>
      <w:r>
        <w:rPr>
          <w:b/>
          <w:bCs/>
          <w:i/>
          <w:iCs/>
        </w:rPr>
        <w:t>near</w:t>
      </w:r>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r>
        <w:rPr>
          <w:b/>
          <w:bCs/>
          <w:i/>
          <w:iCs/>
        </w:rPr>
        <w:t>distanceField</w:t>
      </w:r>
      <w:r>
        <w:t xml:space="preserve">: campo sobre el que se almacenará la distancia calculada (lo denominaremos como </w:t>
      </w:r>
      <w:r>
        <w:rPr>
          <w:i/>
          <w:iCs/>
        </w:rPr>
        <w:t>dist.calculated</w:t>
      </w:r>
      <w:r>
        <w:t>)</w:t>
      </w:r>
    </w:p>
    <w:p w:rsidR="00136CBB" w:rsidRPr="001120D2" w:rsidRDefault="00136CBB" w:rsidP="0095353E">
      <w:pPr>
        <w:pStyle w:val="Prrafodelista"/>
        <w:numPr>
          <w:ilvl w:val="1"/>
          <w:numId w:val="6"/>
        </w:numPr>
        <w:jc w:val="both"/>
      </w:pPr>
      <w:r>
        <w:rPr>
          <w:b/>
          <w:bCs/>
          <w:i/>
          <w:iCs/>
        </w:rPr>
        <w:t>includeLocs</w:t>
      </w:r>
      <w:r>
        <w:t xml:space="preserve">: almacena en un campo la ubicación empleada para calcular una distancia (la localización de cada aeropuerto), al que denominaremos </w:t>
      </w:r>
      <w:r>
        <w:rPr>
          <w:i/>
          <w:iCs/>
        </w:rPr>
        <w:t>dist.location</w:t>
      </w:r>
    </w:p>
    <w:p w:rsidR="001120D2" w:rsidRDefault="001120D2" w:rsidP="0095353E">
      <w:pPr>
        <w:pStyle w:val="Prrafodelista"/>
        <w:numPr>
          <w:ilvl w:val="1"/>
          <w:numId w:val="6"/>
        </w:numPr>
        <w:jc w:val="both"/>
      </w:pPr>
      <w:r>
        <w:rPr>
          <w:b/>
          <w:bCs/>
          <w:i/>
          <w:iCs/>
        </w:rPr>
        <w:t>distanceMultiplier</w:t>
      </w:r>
      <w:r>
        <w:t>: factor por el</w:t>
      </w:r>
      <w:r w:rsidR="00777991">
        <w:t xml:space="preserve"> que</w:t>
      </w:r>
      <w:r>
        <w:t xml:space="preserve"> multiplicar la distancia obtenida. Dado que la distancia obtenida está en metros, debemos pasarlo a kilómetros (x 0.001)</w:t>
      </w:r>
    </w:p>
    <w:p w:rsidR="00136CBB" w:rsidRDefault="00136CBB" w:rsidP="004567F0">
      <w:pPr>
        <w:pStyle w:val="Prrafodelista"/>
        <w:numPr>
          <w:ilvl w:val="1"/>
          <w:numId w:val="6"/>
        </w:numPr>
        <w:jc w:val="both"/>
      </w:pPr>
      <w:r>
        <w:rPr>
          <w:b/>
          <w:bCs/>
          <w:i/>
          <w:iCs/>
        </w:rPr>
        <w:t>spherical</w:t>
      </w:r>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777991" w:rsidRDefault="00777991" w:rsidP="00777991">
      <w:pPr>
        <w:jc w:val="both"/>
      </w:pPr>
    </w:p>
    <w:p w:rsidR="00136CBB" w:rsidRDefault="00136CBB" w:rsidP="00136CBB">
      <w:pPr>
        <w:jc w:val="both"/>
      </w:pPr>
      <w:r w:rsidRPr="00C31F5E">
        <w:rPr>
          <w:color w:val="9F446D" w:themeColor="accent6" w:themeShade="BF"/>
        </w:rPr>
        <w:lastRenderedPageBreak/>
        <w:t>var</w:t>
      </w:r>
      <w:r>
        <w:t xml:space="preserve"> </w:t>
      </w:r>
      <w:r w:rsidRPr="004567F0">
        <w:rPr>
          <w:color w:val="9F446D" w:themeColor="accent6" w:themeShade="BF"/>
        </w:rPr>
        <w:t xml:space="preserve">parametros </w:t>
      </w:r>
      <w:r>
        <w:t>= {</w:t>
      </w:r>
    </w:p>
    <w:p w:rsidR="00136CBB" w:rsidRDefault="00136CBB" w:rsidP="00136CBB">
      <w:pPr>
        <w:jc w:val="both"/>
      </w:pPr>
      <w:r>
        <w:t xml:space="preserve">            </w:t>
      </w:r>
      <w:r w:rsidRPr="004567F0">
        <w:rPr>
          <w:color w:val="9F446D" w:themeColor="accent6" w:themeShade="BF"/>
        </w:rPr>
        <w:t>near</w:t>
      </w:r>
      <w:r>
        <w:t xml:space="preserve">: {type: </w:t>
      </w:r>
      <w:r w:rsidRPr="004567F0">
        <w:rPr>
          <w:color w:val="079745"/>
        </w:rPr>
        <w:t>"Point"</w:t>
      </w:r>
      <w:r>
        <w:t>, coordinates: [ -97.347059 , 37.631635 ] },</w:t>
      </w:r>
    </w:p>
    <w:p w:rsidR="00136CBB" w:rsidRDefault="00136CBB" w:rsidP="00136CBB">
      <w:pPr>
        <w:jc w:val="both"/>
      </w:pPr>
      <w:r>
        <w:t xml:space="preserve">            </w:t>
      </w:r>
      <w:r w:rsidRPr="004567F0">
        <w:rPr>
          <w:color w:val="9F446D" w:themeColor="accent6" w:themeShade="BF"/>
        </w:rPr>
        <w:t>distanceField</w:t>
      </w:r>
      <w:r>
        <w:t xml:space="preserve">: </w:t>
      </w:r>
      <w:r w:rsidRPr="004567F0">
        <w:rPr>
          <w:color w:val="079745"/>
        </w:rPr>
        <w:t>"dist.calculated"</w:t>
      </w:r>
      <w:r>
        <w:t>,</w:t>
      </w:r>
    </w:p>
    <w:p w:rsidR="00136CBB" w:rsidRDefault="00136CBB" w:rsidP="00136CBB">
      <w:pPr>
        <w:jc w:val="both"/>
      </w:pPr>
      <w:r>
        <w:t xml:space="preserve">            </w:t>
      </w:r>
      <w:r w:rsidRPr="004567F0">
        <w:rPr>
          <w:color w:val="9F446D" w:themeColor="accent6" w:themeShade="BF"/>
        </w:rPr>
        <w:t>includeLocs</w:t>
      </w:r>
      <w:r>
        <w:t xml:space="preserve">: </w:t>
      </w:r>
      <w:r w:rsidRPr="004567F0">
        <w:rPr>
          <w:color w:val="079745"/>
        </w:rPr>
        <w:t>"dist.location"</w:t>
      </w:r>
      <w:r>
        <w:t>,</w:t>
      </w:r>
    </w:p>
    <w:p w:rsidR="001120D2" w:rsidRDefault="001120D2" w:rsidP="001120D2">
      <w:pPr>
        <w:jc w:val="both"/>
      </w:pPr>
      <w:r>
        <w:t xml:space="preserve">            </w:t>
      </w:r>
      <w:r w:rsidRPr="004567F0">
        <w:rPr>
          <w:color w:val="9F446D" w:themeColor="accent6" w:themeShade="BF"/>
        </w:rPr>
        <w:t>distanceMultiplier</w:t>
      </w:r>
      <w:r w:rsidRPr="001120D2">
        <w:t>: 0.001,</w:t>
      </w:r>
    </w:p>
    <w:p w:rsidR="00136CBB" w:rsidRDefault="00136CBB" w:rsidP="00136CBB">
      <w:pPr>
        <w:jc w:val="both"/>
      </w:pPr>
      <w:r>
        <w:t xml:space="preserve">            </w:t>
      </w:r>
      <w:r w:rsidRPr="004567F0">
        <w:rPr>
          <w:color w:val="9F446D" w:themeColor="accent6" w:themeShade="BF"/>
        </w:rPr>
        <w:t>spherical</w:t>
      </w:r>
      <w:r>
        <w:t>: true</w:t>
      </w:r>
    </w:p>
    <w:p w:rsidR="00136CBB" w:rsidRDefault="00136CBB" w:rsidP="00136CBB">
      <w:pPr>
        <w:jc w:val="both"/>
      </w:pPr>
      <w:r>
        <w:t xml:space="preserve">         }</w:t>
      </w:r>
    </w:p>
    <w:p w:rsidR="00136CBB" w:rsidRDefault="00136CBB" w:rsidP="00777991">
      <w:pPr>
        <w:jc w:val="both"/>
      </w:pP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$geoNear</w:t>
      </w:r>
      <w:r>
        <w:t>: parametros}</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$avg</w:t>
      </w:r>
      <w:r>
        <w:t xml:space="preserve"> calculamos la media del campo pasado como parámetro</w:t>
      </w:r>
      <w:r w:rsidR="001120D2">
        <w:t xml:space="preserve"> (creando el campo </w:t>
      </w:r>
      <w:r w:rsidR="001120D2">
        <w:rPr>
          <w:i/>
          <w:iCs/>
        </w:rPr>
        <w:t>Minutes Delayed</w:t>
      </w:r>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media_minutes_delayed </w:t>
      </w:r>
      <w:r>
        <w:t>= {</w:t>
      </w:r>
      <w:r w:rsidRPr="002210B6">
        <w:rPr>
          <w:color w:val="9F446D" w:themeColor="accent6" w:themeShade="BF"/>
        </w:rPr>
        <w:t>$avg</w:t>
      </w:r>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"Location"</w:t>
      </w:r>
      <w:r>
        <w:t xml:space="preserve">: </w:t>
      </w:r>
      <w:r w:rsidRPr="002210B6">
        <w:rPr>
          <w:color w:val="079745"/>
        </w:rPr>
        <w:t>"$dist.location"</w:t>
      </w:r>
      <w:r>
        <w:t xml:space="preserve">, </w:t>
      </w:r>
      <w:r w:rsidRPr="002210B6">
        <w:rPr>
          <w:color w:val="079745"/>
        </w:rPr>
        <w:t>"Airport"</w:t>
      </w:r>
      <w:r>
        <w:t xml:space="preserve">: </w:t>
      </w:r>
      <w:r w:rsidRPr="002210B6">
        <w:rPr>
          <w:color w:val="079745"/>
        </w:rPr>
        <w:t>"$Airport.Name"</w:t>
      </w:r>
      <w:r>
        <w:t xml:space="preserve">, </w:t>
      </w:r>
      <w:r w:rsidRPr="002210B6">
        <w:rPr>
          <w:color w:val="079745"/>
        </w:rPr>
        <w:t>"Distance"</w:t>
      </w:r>
      <w:r>
        <w:t xml:space="preserve">: </w:t>
      </w:r>
      <w:r w:rsidRPr="002210B6">
        <w:rPr>
          <w:color w:val="079745"/>
        </w:rPr>
        <w:t>"$dist.calculated"</w:t>
      </w:r>
      <w:r>
        <w:t xml:space="preserve">}, </w:t>
      </w:r>
      <w:r w:rsidRPr="002210B6">
        <w:rPr>
          <w:color w:val="079745"/>
        </w:rPr>
        <w:t>"Minutes_Delayed"</w:t>
      </w:r>
      <w:r>
        <w:t>: media_minutes_delayed}</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r>
        <w:rPr>
          <w:i/>
          <w:iCs/>
        </w:rPr>
        <w:t>Minutes_Delayed</w:t>
      </w:r>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"Minutes_Delayed"</w:t>
      </w:r>
      <w:r>
        <w:t>: 1}}</w:t>
      </w:r>
    </w:p>
    <w:p w:rsidR="001120D2" w:rsidRDefault="001120D2" w:rsidP="001120D2">
      <w:pPr>
        <w:jc w:val="center"/>
      </w:pPr>
      <w:r w:rsidRPr="002210B6">
        <w:rPr>
          <w:color w:val="9F446D" w:themeColor="accent6" w:themeShade="BF"/>
        </w:rPr>
        <w:t>return db.airports.aggregate</w:t>
      </w:r>
      <w:r>
        <w:t>([</w:t>
      </w:r>
      <w:r w:rsidRPr="002210B6">
        <w:t>fase1</w:t>
      </w:r>
      <w:r>
        <w:t>, fase2, fase3]).</w:t>
      </w:r>
      <w:r w:rsidRPr="002210B6">
        <w:rPr>
          <w:color w:val="9F446D" w:themeColor="accent6" w:themeShade="BF"/>
        </w:rPr>
        <w:t>limit</w:t>
      </w:r>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Minutes Delayed.Carrier</w:t>
      </w:r>
    </w:p>
    <w:p w:rsidR="001120D2" w:rsidRDefault="001120D2" w:rsidP="001120D2">
      <w:pPr>
        <w:ind w:left="0"/>
        <w:jc w:val="center"/>
      </w:pPr>
      <w:r w:rsidRPr="002210B6">
        <w:rPr>
          <w:color w:val="9F446D" w:themeColor="accent6" w:themeShade="BF"/>
        </w:rPr>
        <w:t>calcular_distancia</w:t>
      </w:r>
      <w:r w:rsidRPr="001120D2">
        <w:t>(</w:t>
      </w:r>
      <w:r w:rsidRPr="002210B6">
        <w:rPr>
          <w:color w:val="079745"/>
        </w:rPr>
        <w:t>"$Statistics.Minutes Delayed.Carrier"</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26107E">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777991">
        <w:t>var</w:t>
      </w:r>
      <w:r>
        <w:t xml:space="preserve"> en la captura anterior, MongoDB nos ha calculado la distancia (en kilómetros) a cada aeropuerto, donde podemos comprobar que los aeropuertos de Portland, Chicago y Tampa son aquellos con menor </w:t>
      </w:r>
      <w:r w:rsidR="00280A62">
        <w:t>media</w:t>
      </w:r>
      <w:r>
        <w:t xml:space="preserve"> de minutos de demora por compañías aéreas (</w:t>
      </w:r>
      <w:r>
        <w:rPr>
          <w:i/>
          <w:iCs/>
        </w:rPr>
        <w:t>Carrier</w:t>
      </w:r>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w:t>
      </w:r>
      <w:r w:rsidR="00280A62">
        <w:t xml:space="preserve">, mediante la librería </w:t>
      </w:r>
      <w:r w:rsidR="00280A62">
        <w:rPr>
          <w:i/>
          <w:iCs/>
        </w:rPr>
        <w:t>pymongo</w:t>
      </w:r>
      <w:r>
        <w:t>. Una vez obtenido el resultado (en formato diccionario) mediante una librería específica para mapas (</w:t>
      </w:r>
      <w:r>
        <w:rPr>
          <w:i/>
          <w:iCs/>
        </w:rPr>
        <w:t>folium</w:t>
      </w:r>
      <w:r>
        <w:t xml:space="preserve">) se mostrará cada punto con la información </w:t>
      </w:r>
      <w:r>
        <w:lastRenderedPageBreak/>
        <w:t>obtenida en la agregación</w:t>
      </w:r>
      <w:r w:rsidR="007A207A">
        <w:t xml:space="preserve"> a través de un mapa OpenStreetMaps en HTML</w:t>
      </w:r>
      <w:r>
        <w:t>, con el fin de obtener una respuesta mucho más visual</w:t>
      </w:r>
      <w:r w:rsidR="00280A62">
        <w:t>, así como las distancias entre puntos.</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26107E">
        <w:rPr>
          <w:b/>
          <w:bCs/>
          <w:i w:val="0"/>
          <w:iCs w:val="0"/>
          <w:noProof/>
        </w:rPr>
        <w:t>36</w:t>
      </w:r>
      <w:r w:rsidRPr="007A207A">
        <w:rPr>
          <w:b/>
          <w:bCs/>
          <w:i w:val="0"/>
          <w:iCs w:val="0"/>
        </w:rPr>
        <w:fldChar w:fldCharType="end"/>
      </w:r>
      <w:r w:rsidRPr="007A207A">
        <w:rPr>
          <w:i w:val="0"/>
          <w:iCs w:val="0"/>
        </w:rPr>
        <w:t xml:space="preserve">. Mapa Minutes Delayed </w:t>
      </w:r>
      <w:r>
        <w:rPr>
          <w:i w:val="0"/>
          <w:iCs w:val="0"/>
        </w:rPr>
        <w:t>–</w:t>
      </w:r>
      <w:r w:rsidRPr="007A207A">
        <w:rPr>
          <w:i w:val="0"/>
          <w:iCs w:val="0"/>
        </w:rPr>
        <w:t xml:space="preserve"> Carrier</w:t>
      </w:r>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37</w:t>
      </w:r>
      <w:r w:rsidRPr="00BF1598">
        <w:rPr>
          <w:b/>
          <w:bCs/>
          <w:i w:val="0"/>
          <w:iCs w:val="0"/>
        </w:rPr>
        <w:fldChar w:fldCharType="end"/>
      </w:r>
      <w:r w:rsidRPr="00BF1598">
        <w:rPr>
          <w:i w:val="0"/>
          <w:iCs w:val="0"/>
        </w:rPr>
        <w:t>. Aeropuerto + Media Minutes Delayed.Carrier</w:t>
      </w:r>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r>
        <w:rPr>
          <w:i/>
          <w:iCs/>
        </w:rPr>
        <w:t>framework</w:t>
      </w:r>
      <w:r>
        <w:t xml:space="preserve"> de agregación:</w:t>
      </w:r>
    </w:p>
    <w:p w:rsidR="00BF1598" w:rsidRDefault="00BF1598" w:rsidP="00BF1598">
      <w:pPr>
        <w:keepNext/>
        <w:ind w:left="0"/>
        <w:jc w:val="center"/>
      </w:pPr>
      <w:r>
        <w:rPr>
          <w:noProof/>
        </w:rPr>
        <w:lastRenderedPageBreak/>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Minutes Delayed.</w:t>
      </w:r>
      <w:r>
        <w:rPr>
          <w:b/>
          <w:bCs/>
          <w:i/>
          <w:iCs/>
        </w:rPr>
        <w:t>Late Aircraft</w:t>
      </w:r>
    </w:p>
    <w:p w:rsidR="00BF1598" w:rsidRDefault="00BF1598" w:rsidP="00144392">
      <w:pPr>
        <w:ind w:left="0"/>
        <w:jc w:val="center"/>
      </w:pPr>
      <w:r w:rsidRPr="00921844">
        <w:rPr>
          <w:color w:val="9F446D" w:themeColor="accent6" w:themeShade="BF"/>
        </w:rPr>
        <w:t>calcular_distancia</w:t>
      </w:r>
      <w:r w:rsidRPr="001120D2">
        <w:t>(</w:t>
      </w:r>
      <w:r w:rsidRPr="00921844">
        <w:rPr>
          <w:color w:val="079745"/>
        </w:rPr>
        <w:t>"$Statistics.Minutes Delayed.Late Aircraft"</w:t>
      </w:r>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40</w:t>
      </w:r>
      <w:r w:rsidRPr="00A0564C">
        <w:rPr>
          <w:b/>
          <w:bCs/>
          <w:i w:val="0"/>
          <w:iCs w:val="0"/>
        </w:rPr>
        <w:fldChar w:fldCharType="end"/>
      </w:r>
      <w:r w:rsidRPr="00A0564C">
        <w:rPr>
          <w:i w:val="0"/>
          <w:iCs w:val="0"/>
        </w:rPr>
        <w:t>. Mapa Minutes Delayed - Late Aircraft</w:t>
      </w:r>
    </w:p>
    <w:p w:rsidR="00280A62" w:rsidRDefault="00280A62" w:rsidP="00280A62"/>
    <w:p w:rsidR="00280A62" w:rsidRPr="00280A62" w:rsidRDefault="00280A62" w:rsidP="00280A62"/>
    <w:p w:rsidR="00A0564C" w:rsidRPr="001120D2" w:rsidRDefault="00A0564C" w:rsidP="00A0564C">
      <w:pPr>
        <w:ind w:left="0"/>
        <w:jc w:val="center"/>
        <w:rPr>
          <w:b/>
          <w:bCs/>
          <w:i/>
          <w:iCs/>
        </w:rPr>
      </w:pPr>
      <w:r w:rsidRPr="001120D2">
        <w:rPr>
          <w:b/>
          <w:bCs/>
          <w:i/>
          <w:iCs/>
        </w:rPr>
        <w:lastRenderedPageBreak/>
        <w:t>Minutes Delayed.</w:t>
      </w:r>
      <w:r>
        <w:rPr>
          <w:b/>
          <w:bCs/>
          <w:i/>
          <w:iCs/>
        </w:rPr>
        <w:t>National Aviation System</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 Delayed.National Aviation System"</w:t>
      </w:r>
      <w:r w:rsidRPr="001120D2">
        <w:t>)</w:t>
      </w:r>
    </w:p>
    <w:p w:rsidR="00A0564C" w:rsidRDefault="00A0564C" w:rsidP="00A0564C">
      <w:pPr>
        <w:keepNext/>
        <w:ind w:left="0"/>
        <w:jc w:val="both"/>
      </w:pPr>
      <w:r>
        <w:rPr>
          <w:noProof/>
        </w:rPr>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42</w:t>
      </w:r>
      <w:r w:rsidRPr="00ED1FF8">
        <w:rPr>
          <w:b/>
          <w:bCs/>
          <w:i w:val="0"/>
          <w:iCs w:val="0"/>
        </w:rPr>
        <w:fldChar w:fldCharType="end"/>
      </w:r>
      <w:r w:rsidRPr="00ED1FF8">
        <w:rPr>
          <w:i w:val="0"/>
          <w:iCs w:val="0"/>
        </w:rPr>
        <w:t>. Mapa Minutes Delayed - National Aviation System</w:t>
      </w:r>
    </w:p>
    <w:p w:rsidR="00A0564C" w:rsidRPr="001120D2" w:rsidRDefault="00A0564C" w:rsidP="00A0564C">
      <w:pPr>
        <w:ind w:left="0"/>
        <w:jc w:val="center"/>
        <w:rPr>
          <w:b/>
          <w:bCs/>
          <w:i/>
          <w:iCs/>
        </w:rPr>
      </w:pPr>
      <w:r w:rsidRPr="001120D2">
        <w:rPr>
          <w:b/>
          <w:bCs/>
          <w:i/>
          <w:iCs/>
        </w:rPr>
        <w:t>Minutes Delayed.</w:t>
      </w:r>
      <w:r>
        <w:rPr>
          <w:b/>
          <w:bCs/>
          <w:i/>
          <w:iCs/>
        </w:rPr>
        <w:t>Security</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 Delayed.Security"</w:t>
      </w:r>
      <w:r w:rsidRPr="001120D2">
        <w:t>)</w:t>
      </w:r>
    </w:p>
    <w:p w:rsidR="00A0564C" w:rsidRDefault="00A0564C" w:rsidP="001E6EA4">
      <w:pPr>
        <w:keepNext/>
        <w:ind w:left="0"/>
        <w:jc w:val="center"/>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 xml:space="preserve">Curiosamente, los aeropuertos con menor número medio de minutos de demora por Seguridad residen tanto en Nueva York, un aeropuerto cuya seguridad ha sido reforzada con el transcurso de los años desde los atentados del 11 de septiembre, hasta la misma </w:t>
      </w:r>
      <w:r>
        <w:lastRenderedPageBreak/>
        <w:t>capital del estado: Washington D.C, cuya seguridad no solo se rige a nivel civil sino además presidencial.</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44</w:t>
      </w:r>
      <w:r w:rsidRPr="00ED1FF8">
        <w:rPr>
          <w:b/>
          <w:bCs/>
          <w:i w:val="0"/>
          <w:iCs w:val="0"/>
        </w:rPr>
        <w:fldChar w:fldCharType="end"/>
      </w:r>
      <w:r w:rsidRPr="00ED1FF8">
        <w:rPr>
          <w:i w:val="0"/>
          <w:iCs w:val="0"/>
        </w:rPr>
        <w:t xml:space="preserve">. Mapa Minutes Delayed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Minutes Delayed.</w:t>
      </w:r>
      <w:r>
        <w:rPr>
          <w:b/>
          <w:bCs/>
          <w:i/>
          <w:iCs/>
        </w:rPr>
        <w:t>Weather</w:t>
      </w:r>
    </w:p>
    <w:p w:rsidR="00ED1FF8" w:rsidRDefault="00ED1FF8" w:rsidP="00725E34">
      <w:pPr>
        <w:ind w:left="0"/>
        <w:jc w:val="center"/>
      </w:pPr>
      <w:r w:rsidRPr="00921844">
        <w:rPr>
          <w:color w:val="9F446D" w:themeColor="accent6" w:themeShade="BF"/>
        </w:rPr>
        <w:t>calcular_distancia</w:t>
      </w:r>
      <w:r w:rsidRPr="001120D2">
        <w:t>(</w:t>
      </w:r>
      <w:r w:rsidRPr="00921844">
        <w:rPr>
          <w:color w:val="079745"/>
        </w:rPr>
        <w:t>"$Statistics.Minutes Delayed.Weather"</w:t>
      </w:r>
      <w:r w:rsidRPr="001120D2">
        <w:t>)</w:t>
      </w:r>
    </w:p>
    <w:p w:rsidR="00725E34" w:rsidRDefault="00725E34" w:rsidP="00725E34">
      <w:pPr>
        <w:keepNext/>
        <w:ind w:left="0"/>
      </w:pPr>
      <w:r>
        <w:rPr>
          <w:noProof/>
        </w:rPr>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26107E">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280A62">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A40042">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26107E">
        <w:rPr>
          <w:b/>
          <w:bCs/>
          <w:i w:val="0"/>
          <w:iCs w:val="0"/>
          <w:noProof/>
        </w:rPr>
        <w:t>46</w:t>
      </w:r>
      <w:r w:rsidRPr="00020F99">
        <w:rPr>
          <w:b/>
          <w:bCs/>
          <w:i w:val="0"/>
          <w:iCs w:val="0"/>
        </w:rPr>
        <w:fldChar w:fldCharType="end"/>
      </w:r>
      <w:r w:rsidRPr="00020F99">
        <w:rPr>
          <w:i w:val="0"/>
          <w:iCs w:val="0"/>
        </w:rPr>
        <w:t xml:space="preserve">. Minutes Delayed </w:t>
      </w:r>
      <w:r>
        <w:rPr>
          <w:i w:val="0"/>
          <w:iCs w:val="0"/>
        </w:rPr>
        <w:t>–</w:t>
      </w:r>
      <w:r w:rsidRPr="00020F99">
        <w:rPr>
          <w:i w:val="0"/>
          <w:iCs w:val="0"/>
        </w:rPr>
        <w:t xml:space="preserve"> Weather</w:t>
      </w:r>
    </w:p>
    <w:p w:rsidR="0073701D" w:rsidRDefault="0073701D" w:rsidP="0073701D">
      <w:pPr>
        <w:pStyle w:val="Ttulo2"/>
        <w:numPr>
          <w:ilvl w:val="0"/>
          <w:numId w:val="0"/>
        </w:numPr>
        <w:jc w:val="both"/>
      </w:pPr>
      <w:r>
        <w:lastRenderedPageBreak/>
        <w:t>5.2. CONSULTAR LOS AEROPUERTOS (A 500 KM O MENOS DE MI UBICACIÓN) CUYA PROPORCIÓN MINUTOS_DEMORADOS / VUELOS_DEMORADOS SEA IGUAL O MENOR A 50</w:t>
      </w:r>
    </w:p>
    <w:p w:rsidR="0073701D" w:rsidRDefault="0073701D" w:rsidP="0073701D">
      <w:pPr>
        <w:ind w:left="0"/>
        <w:jc w:val="both"/>
      </w:pPr>
      <w:r>
        <w:t>Como última consulta, podemos calcular no solo la distancia entre los aeropuertos, sino que además me filtre aquellos cuya distancia al punto de referencia no supere lo</w:t>
      </w:r>
      <w:r w:rsidR="00280A62">
        <w:t>s</w:t>
      </w:r>
      <w:r>
        <w:t xml:space="preserve"> 500 km, mediante el campo </w:t>
      </w:r>
      <w:r>
        <w:rPr>
          <w:i/>
          <w:iCs/>
        </w:rPr>
        <w:t>maxDistance</w:t>
      </w:r>
      <w:r>
        <w:t xml:space="preserve"> (en metros), incluido en el operador </w:t>
      </w:r>
      <w:r>
        <w:rPr>
          <w:i/>
          <w:iCs/>
        </w:rPr>
        <w:t>$geoNear</w:t>
      </w:r>
      <w:r>
        <w:t xml:space="preserve">. De forma adicional, una vez filtrados los aeropuertos más cercanos, mediante el operador </w:t>
      </w:r>
      <w:r>
        <w:rPr>
          <w:i/>
          <w:iCs/>
        </w:rPr>
        <w:t>$match</w:t>
      </w:r>
      <w:r>
        <w:t xml:space="preserve"> filtraremos aquellos cuya proporción </w:t>
      </w:r>
      <w:r>
        <w:rPr>
          <w:i/>
          <w:iCs/>
        </w:rPr>
        <w:t>Minutes Delayed.Total</w:t>
      </w:r>
      <w:r>
        <w:t xml:space="preserve"> / </w:t>
      </w:r>
      <w:r>
        <w:rPr>
          <w:i/>
          <w:iCs/>
        </w:rPr>
        <w:t>Flights.Delayed</w:t>
      </w:r>
      <w:r>
        <w:t xml:space="preserve"> sea igual o inferior a 50 minutos / vuelos demorado.</w:t>
      </w:r>
    </w:p>
    <w:p w:rsidR="0073701D" w:rsidRPr="0073701D" w:rsidRDefault="0073701D" w:rsidP="0073701D">
      <w:pPr>
        <w:ind w:left="0"/>
        <w:jc w:val="both"/>
      </w:pPr>
      <w:r>
        <w:rPr>
          <w:b/>
          <w:bCs/>
        </w:rPr>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r w:rsidRPr="00A40042">
        <w:rPr>
          <w:color w:val="9F446D" w:themeColor="accent6" w:themeShade="BF"/>
        </w:rPr>
        <w:t xml:space="preserve">parametros </w:t>
      </w:r>
      <w:r>
        <w:t>= {</w:t>
      </w:r>
    </w:p>
    <w:p w:rsidR="0073701D" w:rsidRDefault="0073701D" w:rsidP="0073701D">
      <w:pPr>
        <w:ind w:left="0"/>
      </w:pPr>
      <w:r>
        <w:t xml:space="preserve">        </w:t>
      </w:r>
      <w:r w:rsidRPr="00A40042">
        <w:rPr>
          <w:color w:val="9F446D" w:themeColor="accent6" w:themeShade="BF"/>
        </w:rPr>
        <w:t>near</w:t>
      </w:r>
      <w:r>
        <w:t xml:space="preserve">: {type: </w:t>
      </w:r>
      <w:r w:rsidRPr="00A40042">
        <w:rPr>
          <w:color w:val="079745"/>
        </w:rPr>
        <w:t>"Point"</w:t>
      </w:r>
      <w:r>
        <w:t>, coordinates: [ -120.426935, 34.939985 ] },</w:t>
      </w:r>
    </w:p>
    <w:p w:rsidR="0073701D" w:rsidRDefault="0073701D" w:rsidP="0073701D">
      <w:pPr>
        <w:ind w:left="0"/>
      </w:pPr>
      <w:r>
        <w:t xml:space="preserve">        </w:t>
      </w:r>
      <w:r w:rsidRPr="00A40042">
        <w:rPr>
          <w:color w:val="9F446D" w:themeColor="accent6" w:themeShade="BF"/>
        </w:rPr>
        <w:t>distanceField</w:t>
      </w:r>
      <w:r>
        <w:t xml:space="preserve">: </w:t>
      </w:r>
      <w:r w:rsidRPr="00A40042">
        <w:rPr>
          <w:color w:val="079745"/>
        </w:rPr>
        <w:t>"dist.calculated"</w:t>
      </w:r>
      <w:r>
        <w:t>,</w:t>
      </w:r>
    </w:p>
    <w:p w:rsidR="0073701D" w:rsidRDefault="0073701D" w:rsidP="0073701D">
      <w:pPr>
        <w:ind w:left="0"/>
      </w:pPr>
      <w:r>
        <w:t xml:space="preserve">        </w:t>
      </w:r>
      <w:r w:rsidRPr="00A40042">
        <w:rPr>
          <w:color w:val="9F446D" w:themeColor="accent6" w:themeShade="BF"/>
        </w:rPr>
        <w:t>key</w:t>
      </w:r>
      <w:r>
        <w:t xml:space="preserve">: </w:t>
      </w:r>
      <w:r w:rsidRPr="00A40042">
        <w:rPr>
          <w:color w:val="079745"/>
        </w:rPr>
        <w:t>"Position"</w:t>
      </w:r>
      <w:r>
        <w:t>,</w:t>
      </w:r>
    </w:p>
    <w:p w:rsidR="0073701D" w:rsidRDefault="0073701D" w:rsidP="0073701D">
      <w:pPr>
        <w:ind w:left="0"/>
      </w:pPr>
      <w:r>
        <w:t xml:space="preserve">        </w:t>
      </w:r>
      <w:r w:rsidRPr="00A40042">
        <w:rPr>
          <w:color w:val="9F446D" w:themeColor="accent6" w:themeShade="BF"/>
        </w:rPr>
        <w:t>maxDistance</w:t>
      </w:r>
      <w:r>
        <w:t>: 500000,</w:t>
      </w:r>
    </w:p>
    <w:p w:rsidR="0073701D" w:rsidRDefault="0073701D" w:rsidP="0073701D">
      <w:pPr>
        <w:ind w:left="0"/>
      </w:pPr>
      <w:r>
        <w:t xml:space="preserve">        </w:t>
      </w:r>
      <w:r w:rsidRPr="00A40042">
        <w:rPr>
          <w:color w:val="9F446D" w:themeColor="accent6" w:themeShade="BF"/>
        </w:rPr>
        <w:t>includeLocs</w:t>
      </w:r>
      <w:r>
        <w:t xml:space="preserve">: </w:t>
      </w:r>
      <w:r w:rsidRPr="00A40042">
        <w:rPr>
          <w:color w:val="079745"/>
        </w:rPr>
        <w:t>"dist.location"</w:t>
      </w:r>
      <w:r>
        <w:t>,</w:t>
      </w:r>
    </w:p>
    <w:p w:rsidR="0073701D" w:rsidRDefault="0073701D" w:rsidP="0073701D">
      <w:pPr>
        <w:ind w:left="0"/>
      </w:pPr>
      <w:r>
        <w:t xml:space="preserve">        </w:t>
      </w:r>
      <w:r w:rsidRPr="00A40042">
        <w:rPr>
          <w:color w:val="9F446D" w:themeColor="accent6" w:themeShade="BF"/>
        </w:rPr>
        <w:t>spherical</w:t>
      </w:r>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$geoNear</w:t>
      </w:r>
      <w:r>
        <w:t>: parametros}</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"Location"</w:t>
      </w:r>
      <w:r>
        <w:t xml:space="preserve">: </w:t>
      </w:r>
      <w:r w:rsidRPr="00CA52F9">
        <w:rPr>
          <w:color w:val="079745"/>
        </w:rPr>
        <w:t>"$dist.location"</w:t>
      </w:r>
      <w:r>
        <w:t xml:space="preserve">, </w:t>
      </w:r>
      <w:r w:rsidRPr="00CA52F9">
        <w:rPr>
          <w:color w:val="079745"/>
        </w:rPr>
        <w:t>"Airport"</w:t>
      </w:r>
      <w:r>
        <w:t xml:space="preserve">: </w:t>
      </w:r>
      <w:r w:rsidRPr="00CA52F9">
        <w:rPr>
          <w:color w:val="079745"/>
        </w:rPr>
        <w:t>"$Airport.Name"</w:t>
      </w:r>
      <w:r>
        <w:t xml:space="preserve">, </w:t>
      </w:r>
      <w:r w:rsidRPr="00CA52F9">
        <w:rPr>
          <w:color w:val="079745"/>
        </w:rPr>
        <w:t>"Distance"</w:t>
      </w:r>
      <w:r>
        <w:t xml:space="preserve">: </w:t>
      </w:r>
      <w:r w:rsidRPr="00CA52F9">
        <w:rPr>
          <w:color w:val="079745"/>
        </w:rPr>
        <w:t>"$dist.calculated"</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"$Statistics.Minutes Delayed.Total"</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"proporcion_minutos_vuelos"</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cond </w:t>
      </w:r>
      <w:r>
        <w:t>= {</w:t>
      </w:r>
      <w:r w:rsidRPr="00CA52F9">
        <w:rPr>
          <w:color w:val="9F446D" w:themeColor="accent6" w:themeShade="BF"/>
        </w:rPr>
        <w:t>$expr</w:t>
      </w:r>
      <w:r>
        <w:t>: {</w:t>
      </w:r>
      <w:r w:rsidRPr="00CA52F9">
        <w:rPr>
          <w:color w:val="9F446D" w:themeColor="accent6" w:themeShade="BF"/>
        </w:rPr>
        <w:t>$lte</w:t>
      </w:r>
      <w:r>
        <w:t>: [</w:t>
      </w:r>
      <w:r w:rsidRPr="00CA52F9">
        <w:rPr>
          <w:color w:val="079745"/>
        </w:rPr>
        <w:t>"$proporcion_minutos_vuelos"</w:t>
      </w:r>
      <w:r>
        <w:t>, 50]}}</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cond}</w:t>
      </w:r>
    </w:p>
    <w:p w:rsidR="0073701D" w:rsidRDefault="0073701D" w:rsidP="0073701D">
      <w:pPr>
        <w:keepNext/>
        <w:ind w:left="0"/>
        <w:jc w:val="center"/>
      </w:pPr>
      <w:r>
        <w:rPr>
          <w:noProof/>
        </w:rPr>
        <w:drawing>
          <wp:inline distT="0" distB="0" distL="0" distR="0">
            <wp:extent cx="5281272" cy="57600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1272" cy="576000"/>
                    </a:xfrm>
                    <a:prstGeom prst="rect">
                      <a:avLst/>
                    </a:prstGeom>
                  </pic:spPr>
                </pic:pic>
              </a:graphicData>
            </a:graphic>
          </wp:inline>
        </w:drawing>
      </w:r>
    </w:p>
    <w:p w:rsidR="0073701D" w:rsidRDefault="0073701D" w:rsidP="00796FC4">
      <w:pPr>
        <w:pStyle w:val="Descripcin"/>
        <w:ind w:left="0"/>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26107E">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t>Como podemos obser</w:t>
      </w:r>
      <w:r w:rsidRPr="00280A62">
        <w:rPr>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lastRenderedPageBreak/>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Default="006A1035" w:rsidP="006A1035">
      <w:pPr>
        <w:pStyle w:val="Descripcin"/>
        <w:jc w:val="center"/>
        <w:rPr>
          <w:i w:val="0"/>
          <w:iCs w:val="0"/>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26107E">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p w:rsidR="00280A62" w:rsidRDefault="00280A62" w:rsidP="00327D70">
      <w:pPr>
        <w:pStyle w:val="Ttulo1"/>
      </w:pPr>
      <w:r>
        <w:t>CONCLUSIONES</w:t>
      </w:r>
    </w:p>
    <w:p w:rsidR="00280A62" w:rsidRDefault="00280A62" w:rsidP="00280A62">
      <w:pPr>
        <w:ind w:left="0"/>
        <w:jc w:val="both"/>
      </w:pPr>
      <w:r>
        <w:t xml:space="preserve">A continuación, se enumeran las principales conclusiones obtenidas a partir de la información recabada del </w:t>
      </w:r>
      <w:r>
        <w:rPr>
          <w:i/>
          <w:iCs/>
        </w:rPr>
        <w:t>dataset</w:t>
      </w:r>
      <w:r>
        <w:t>:</w:t>
      </w:r>
    </w:p>
    <w:p w:rsidR="00280A62" w:rsidRDefault="000E5739" w:rsidP="00280A62">
      <w:pPr>
        <w:pStyle w:val="Prrafodelista"/>
        <w:numPr>
          <w:ilvl w:val="0"/>
          <w:numId w:val="7"/>
        </w:numPr>
        <w:jc w:val="both"/>
      </w:pPr>
      <w:r>
        <w:t xml:space="preserve">Con el transcurso de los años, en especial entre los años 2003 y 2007, </w:t>
      </w:r>
      <w:r w:rsidRPr="00C36707">
        <w:rPr>
          <w:b/>
          <w:bCs/>
        </w:rPr>
        <w:t>el número de vuelos en Estados Unidos experimentó un aumento gradual en cuanto al número de pasajeros, aumento que se vio reducido tras la crisis del año 2008</w:t>
      </w:r>
      <w:r>
        <w:t xml:space="preserve">, momento a partir del cual el número de vuelos comenzó a descender, experimentando subidas y bajadas entre diferentes años, en especial </w:t>
      </w:r>
      <w:r w:rsidR="00D95058">
        <w:t xml:space="preserve">durante el comienzo </w:t>
      </w:r>
      <w:r>
        <w:t>de la crisis.</w:t>
      </w:r>
    </w:p>
    <w:p w:rsidR="000E5739" w:rsidRDefault="000E5739" w:rsidP="00280A62">
      <w:pPr>
        <w:pStyle w:val="Prrafodelista"/>
        <w:numPr>
          <w:ilvl w:val="0"/>
          <w:numId w:val="7"/>
        </w:numPr>
        <w:jc w:val="both"/>
      </w:pPr>
      <w:r>
        <w:t xml:space="preserve">En relación con las estadísticas de vuelo, tras los análisis realizados en el apartado 4.3, </w:t>
      </w:r>
      <w:r w:rsidR="00D95058" w:rsidRPr="00C36707">
        <w:rPr>
          <w:b/>
          <w:bCs/>
        </w:rPr>
        <w:t>los aeropuertos de Chicago, Atlanta y Dallas encabezan la lista con el mayor número de llegadas a tiempo, pero siendo además aquellos aeropuertos donde más vuelos se han cancelado o demorado</w:t>
      </w:r>
      <w:r w:rsidR="00D95058">
        <w:t>, dado que al ser los más concurridos, supone también un mayor número de incidencias. Cabe destacar con especial atención el número de vuelos demorados por causas climatológicas, dado que estos aeropuertos están situados en la zona norte del país, siendo afectados por las tormentas de nieve que asolan el país durante los meses de invierno.</w:t>
      </w:r>
    </w:p>
    <w:p w:rsidR="00D95058" w:rsidRDefault="00D95058" w:rsidP="00280A62">
      <w:pPr>
        <w:pStyle w:val="Prrafodelista"/>
        <w:numPr>
          <w:ilvl w:val="0"/>
          <w:numId w:val="7"/>
        </w:numPr>
        <w:jc w:val="both"/>
      </w:pPr>
      <w:r>
        <w:lastRenderedPageBreak/>
        <w:t xml:space="preserve">En relación con el apartado anterior, en el apartado 4.4 hemos podido comprobar como </w:t>
      </w:r>
      <w:r w:rsidRPr="00C36707">
        <w:rPr>
          <w:b/>
          <w:bCs/>
        </w:rPr>
        <w:t>durante los meses de diciembre, enero y febrero, el número medio de cancelaciones aumentaba considerablemente, en especial en los aeropuertos situados al norte del país, incluyendo Chicago, Atlanta y Dallas</w:t>
      </w:r>
      <w:r>
        <w:t>, previamente mencionados</w:t>
      </w:r>
      <w:r w:rsidR="00B21274">
        <w:t>, meses en los cuales las intensas nevadas obligan a demorar o cancelar multitud de vuelos, en combinación con el periodo navideño, época de mayor movimiento en los aeropuertos.</w:t>
      </w:r>
    </w:p>
    <w:p w:rsidR="00B21274" w:rsidRDefault="00B21274" w:rsidP="00B21274">
      <w:pPr>
        <w:pStyle w:val="Prrafodelista"/>
        <w:numPr>
          <w:ilvl w:val="0"/>
          <w:numId w:val="7"/>
        </w:numPr>
        <w:jc w:val="both"/>
      </w:pPr>
      <w:r>
        <w:t xml:space="preserve">Sin embargo, una de las peores situaciones en un aeropuerto no solo es el momento en el que un vuelo es cancelado, sino incluso cuando un vuelo es demorado, en especial cuando la demora se prolonga durante media hora o incluso horas. En la consulta 4.5 hemos podido comprobar cómo </w:t>
      </w:r>
      <w:r w:rsidRPr="00C36707">
        <w:rPr>
          <w:b/>
          <w:bCs/>
        </w:rPr>
        <w:t>el aeropuerto de Nueva Jersey encabeza el listado de aeropuertos con mayor proporción minutos_demora / vuelos_demorado</w:t>
      </w:r>
      <w:r>
        <w:t xml:space="preserve">, posición en la que, curiosamente, no están incluidos los aeropuertos de Chicago, Atlanta o Dallas, lo que significaría que el número de demoras en estos aeropuertos es mayor, pero su duración (en minutos) es menor, situación contraria a la que sucede en Nueva Jersey, donde la media de demora es de algo más de una hora (68 minutos) por cada vuelos demorado. Por el contrario, en la última posición del </w:t>
      </w:r>
      <w:r>
        <w:rPr>
          <w:i/>
          <w:iCs/>
        </w:rPr>
        <w:t>top</w:t>
      </w:r>
      <w:r>
        <w:t xml:space="preserve"> nos encontramos con el aeropuerto de San Diego, cuya proporción apenas supera los 45 minutos.</w:t>
      </w:r>
    </w:p>
    <w:p w:rsidR="007E2B00" w:rsidRDefault="00B21274" w:rsidP="007E2B00">
      <w:pPr>
        <w:pStyle w:val="Prrafodelista"/>
        <w:numPr>
          <w:ilvl w:val="0"/>
          <w:numId w:val="7"/>
        </w:numPr>
        <w:jc w:val="both"/>
      </w:pPr>
      <w:r>
        <w:t xml:space="preserve">Dejando a un lado las estadísticas de vuelos, los datos de compañías aéreas resulta ser un campo fundamental para analizar. En la consulta 4.6 hemos podido comprobar cómo </w:t>
      </w:r>
      <w:r w:rsidRPr="00C36707">
        <w:rPr>
          <w:b/>
          <w:bCs/>
        </w:rPr>
        <w:t>el número medio de compañías aéreas, de igual modo que ocurría con el número de vuelos, creció entre los años 2003 y 2007, aunque tras el estallido de la crisis el número medio comenzó a descender</w:t>
      </w:r>
      <w:r w:rsidR="003D7090">
        <w:t>, pasando de una media de 12 compañías áereas en el año 2003, 14 compañías en el año 2007, hasta 9 a comienzos del 2016.</w:t>
      </w:r>
      <w:r w:rsidR="00327D70">
        <w:t xml:space="preserve"> Esto último nos hace pensar qué compañías han ido desapareciendo entre años consecutivos, cuestión que nos resuelve la consulta 4.7, donde pudimos observar cómo, mayoritariamente, compañía de vuelos regionales o de bajo coste (ejemplo: </w:t>
      </w:r>
      <w:r w:rsidR="00327D70">
        <w:rPr>
          <w:i/>
          <w:iCs/>
        </w:rPr>
        <w:t>Aloha Airlines</w:t>
      </w:r>
      <w:r w:rsidR="00327D70">
        <w:t xml:space="preserve">, </w:t>
      </w:r>
      <w:r w:rsidR="00327D70">
        <w:rPr>
          <w:i/>
          <w:iCs/>
        </w:rPr>
        <w:t>America West Airlines</w:t>
      </w:r>
      <w:r w:rsidR="00327D70">
        <w:t xml:space="preserve"> o </w:t>
      </w:r>
      <w:r w:rsidR="00327D70">
        <w:rPr>
          <w:i/>
          <w:iCs/>
        </w:rPr>
        <w:t>ATA Airlines</w:t>
      </w:r>
      <w:r w:rsidR="00327D70">
        <w:t>) han desaparecido, siendo absorbidas en su mayoría por las grandes compañías de vuelo estadounidenses</w:t>
      </w:r>
      <w:r w:rsidR="007E2B00">
        <w:t xml:space="preserve"> (consulta 4.8)</w:t>
      </w:r>
      <w:r w:rsidR="00327D70">
        <w:t xml:space="preserve"> que conocemos y que se mantienen hasta el día de hoy: </w:t>
      </w:r>
      <w:r w:rsidR="00327D70">
        <w:rPr>
          <w:i/>
          <w:iCs/>
        </w:rPr>
        <w:t>American Airlines</w:t>
      </w:r>
      <w:r w:rsidR="00327D70">
        <w:t xml:space="preserve">, </w:t>
      </w:r>
      <w:r w:rsidR="00327D70">
        <w:rPr>
          <w:i/>
          <w:iCs/>
        </w:rPr>
        <w:t>Hawaian Airlines</w:t>
      </w:r>
      <w:r w:rsidR="00327D70">
        <w:t xml:space="preserve">, </w:t>
      </w:r>
      <w:r w:rsidR="00327D70">
        <w:rPr>
          <w:i/>
          <w:iCs/>
        </w:rPr>
        <w:t>Jet Blue Airways</w:t>
      </w:r>
      <w:r w:rsidR="00327D70">
        <w:t xml:space="preserve"> o </w:t>
      </w:r>
      <w:r w:rsidR="00327D70">
        <w:rPr>
          <w:i/>
          <w:iCs/>
        </w:rPr>
        <w:t>United Airlines</w:t>
      </w:r>
      <w:r w:rsidR="00327D70">
        <w:t>, entre otras, lo que les han permitido no sólo un mayor número de pasajeros, sino además una mayor infraestructura para sus operaciones.</w:t>
      </w:r>
    </w:p>
    <w:p w:rsidR="007E2B00" w:rsidRDefault="007E2B00" w:rsidP="007E2B00">
      <w:pPr>
        <w:pStyle w:val="Prrafodelista"/>
        <w:numPr>
          <w:ilvl w:val="0"/>
          <w:numId w:val="7"/>
        </w:numPr>
        <w:jc w:val="both"/>
      </w:pPr>
      <w:r>
        <w:t xml:space="preserve">Junto con la utilización de coordenadas para el cálculo de distancia entre aeropuertos, hemos podido analizar los valores del campo </w:t>
      </w:r>
      <w:r>
        <w:rPr>
          <w:i/>
          <w:iCs/>
        </w:rPr>
        <w:t>Minutes Delayed</w:t>
      </w:r>
      <w:r>
        <w:t>, en especial aquellos aeropuertos que presentan el menor valor medio de minutos de demora</w:t>
      </w:r>
      <w:r w:rsidR="00C36707">
        <w:t xml:space="preserve"> (apartado 5.1)</w:t>
      </w:r>
      <w:r>
        <w:t>. Estudiando cada uno de sus campos (</w:t>
      </w:r>
      <w:r>
        <w:rPr>
          <w:i/>
          <w:iCs/>
        </w:rPr>
        <w:t>Carrier</w:t>
      </w:r>
      <w:r>
        <w:t xml:space="preserve">, </w:t>
      </w:r>
      <w:r>
        <w:rPr>
          <w:i/>
          <w:iCs/>
        </w:rPr>
        <w:t>Late Aircraft</w:t>
      </w:r>
      <w:r>
        <w:t xml:space="preserve">, </w:t>
      </w:r>
      <w:r>
        <w:rPr>
          <w:i/>
          <w:iCs/>
        </w:rPr>
        <w:t>National Aviation System</w:t>
      </w:r>
      <w:r w:rsidR="00C36707">
        <w:t xml:space="preserve">, </w:t>
      </w:r>
      <w:r w:rsidR="00C36707">
        <w:rPr>
          <w:i/>
          <w:iCs/>
        </w:rPr>
        <w:t>Security</w:t>
      </w:r>
      <w:r w:rsidR="00C36707">
        <w:t xml:space="preserve"> y </w:t>
      </w:r>
      <w:r w:rsidR="00C36707">
        <w:rPr>
          <w:i/>
          <w:iCs/>
        </w:rPr>
        <w:t>Weather</w:t>
      </w:r>
      <w:r w:rsidR="00C36707">
        <w:t xml:space="preserve">), podemos concluir que </w:t>
      </w:r>
      <w:r w:rsidR="00C36707" w:rsidRPr="00C36707">
        <w:rPr>
          <w:b/>
          <w:bCs/>
        </w:rPr>
        <w:t>el aeropuerto Internacional de Portland presenta el menor valor medio en prácticamente todos los campos anteriores</w:t>
      </w:r>
      <w:r w:rsidR="00C36707">
        <w:t xml:space="preserve">, salvo en el campo </w:t>
      </w:r>
      <w:r w:rsidR="00C36707">
        <w:rPr>
          <w:i/>
          <w:iCs/>
        </w:rPr>
        <w:t>Security</w:t>
      </w:r>
      <w:r w:rsidR="00C36707">
        <w:t xml:space="preserve">, encabezados por los aeropuertos de Nueva York y Washington, aeropuertos cuya seguridad se </w:t>
      </w:r>
      <w:r w:rsidR="00DA1791">
        <w:t>vio</w:t>
      </w:r>
      <w:r w:rsidR="00C36707">
        <w:t xml:space="preserve"> fuertemente reforzada tras los atentados del 11 de septiembre.</w:t>
      </w:r>
    </w:p>
    <w:p w:rsidR="00C36707" w:rsidRPr="00C36707" w:rsidRDefault="00C36707" w:rsidP="00C36707">
      <w:pPr>
        <w:ind w:left="0"/>
        <w:jc w:val="both"/>
      </w:pPr>
      <w:r>
        <w:t xml:space="preserve">En relación con los </w:t>
      </w:r>
      <w:r>
        <w:rPr>
          <w:i/>
          <w:iCs/>
        </w:rPr>
        <w:t>datasets</w:t>
      </w:r>
      <w:r>
        <w:t xml:space="preserve">, quisiera remarcar que no se han dispuesto de estadísticas de vuelos de años posteriores a 2016. En caso de haberlos tenido, veríamos probablemente </w:t>
      </w:r>
      <w:r>
        <w:lastRenderedPageBreak/>
        <w:t>un aumento gradual en el número de vuelos, aumento que se hubiera visto interrumpido en el año 2020, con la pandemia del COVID-19, momento en el cual se ha experimentado una gran caída en el número de viajes.</w:t>
      </w:r>
    </w:p>
    <w:sectPr w:rsidR="00C36707" w:rsidRPr="00C36707">
      <w:footerReference w:type="default" r:id="rId52"/>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477E9" w:rsidRDefault="005477E9">
      <w:pPr>
        <w:spacing w:after="0" w:line="240" w:lineRule="auto"/>
      </w:pPr>
      <w:r>
        <w:separator/>
      </w:r>
    </w:p>
    <w:p w:rsidR="005477E9" w:rsidRDefault="005477E9"/>
  </w:endnote>
  <w:endnote w:type="continuationSeparator" w:id="0">
    <w:p w:rsidR="005477E9" w:rsidRDefault="005477E9">
      <w:pPr>
        <w:spacing w:after="0" w:line="240" w:lineRule="auto"/>
      </w:pPr>
      <w:r>
        <w:continuationSeparator/>
      </w:r>
    </w:p>
    <w:p w:rsidR="005477E9" w:rsidRDefault="005477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77991" w:rsidRDefault="00777991" w:rsidP="00A60868">
    <w:pPr>
      <w:pStyle w:val="Piedepgina"/>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477E9" w:rsidRDefault="005477E9">
      <w:pPr>
        <w:spacing w:after="0" w:line="240" w:lineRule="auto"/>
      </w:pPr>
      <w:r>
        <w:separator/>
      </w:r>
    </w:p>
    <w:p w:rsidR="005477E9" w:rsidRDefault="005477E9"/>
  </w:footnote>
  <w:footnote w:type="continuationSeparator" w:id="0">
    <w:p w:rsidR="005477E9" w:rsidRDefault="005477E9">
      <w:pPr>
        <w:spacing w:after="0" w:line="240" w:lineRule="auto"/>
      </w:pPr>
      <w:r>
        <w:continuationSeparator/>
      </w:r>
    </w:p>
    <w:p w:rsidR="005477E9" w:rsidRDefault="005477E9"/>
  </w:footnote>
  <w:footnote w:id="1">
    <w:p w:rsidR="00777991" w:rsidRDefault="00777991" w:rsidP="004D761B">
      <w:pPr>
        <w:pStyle w:val="Textonotapie"/>
        <w:ind w:left="360"/>
      </w:pPr>
      <w:r>
        <w:rPr>
          <w:rStyle w:val="Refdenotaalpie"/>
        </w:rPr>
        <w:footnoteRef/>
      </w:r>
      <w:r>
        <w:t xml:space="preserve"> </w:t>
      </w:r>
      <w:r w:rsidRPr="004D761B">
        <w:t>https://github.com/jdorfman/awesome-json-datasets</w:t>
      </w:r>
    </w:p>
  </w:footnote>
  <w:footnote w:id="2">
    <w:p w:rsidR="00777991" w:rsidRDefault="00777991" w:rsidP="004D761B">
      <w:pPr>
        <w:pStyle w:val="Textonotapie"/>
        <w:ind w:left="360"/>
      </w:pPr>
      <w:r>
        <w:rPr>
          <w:rStyle w:val="Refdenotaalpie"/>
        </w:rPr>
        <w:footnoteRef/>
      </w:r>
      <w:r>
        <w:t xml:space="preserve"> </w:t>
      </w:r>
      <w:r w:rsidRPr="004D761B">
        <w:t>https://think.cs.vt.edu/corgis/datasets/json/airlines/airlines.json</w:t>
      </w:r>
    </w:p>
  </w:footnote>
  <w:footnote w:id="3">
    <w:p w:rsidR="00777991" w:rsidRDefault="00777991">
      <w:pPr>
        <w:pStyle w:val="Textonotapie"/>
      </w:pPr>
      <w:r>
        <w:rPr>
          <w:rStyle w:val="Refdenotaalpie"/>
        </w:rPr>
        <w:footnoteRef/>
      </w:r>
      <w:r>
        <w:t xml:space="preserve"> </w:t>
      </w:r>
      <w:r w:rsidRPr="00943059">
        <w:t>https://edition.cnn.com/2013/11/04/justice/lax-shooting/index.html</w:t>
      </w:r>
    </w:p>
  </w:footnote>
  <w:footnote w:id="4">
    <w:p w:rsidR="00777991" w:rsidRDefault="00777991">
      <w:pPr>
        <w:pStyle w:val="Textonotapie"/>
      </w:pPr>
      <w:r>
        <w:rPr>
          <w:rStyle w:val="Refdenotaalpie"/>
        </w:rPr>
        <w:footnoteRef/>
      </w:r>
      <w:r>
        <w:t xml:space="preserve"> </w:t>
      </w:r>
      <w:r w:rsidRPr="0073464E">
        <w:t>https://datahub.io/core/airport-codes</w:t>
      </w:r>
    </w:p>
  </w:footnote>
  <w:footnote w:id="5">
    <w:p w:rsidR="00777991" w:rsidRDefault="00777991">
      <w:pPr>
        <w:pStyle w:val="Textonotapie"/>
      </w:pPr>
      <w:r>
        <w:rPr>
          <w:rStyle w:val="Refdenotaalpie"/>
        </w:rPr>
        <w:footnoteRef/>
      </w:r>
      <w:r>
        <w:t xml:space="preserve"> </w:t>
      </w:r>
      <w:r w:rsidRPr="00136CBB">
        <w:t>https://es.wikipedia.org/wiki/Wichita_(Kansas)</w:t>
      </w:r>
    </w:p>
  </w:footnote>
  <w:footnote w:id="6">
    <w:p w:rsidR="00777991" w:rsidRDefault="00777991">
      <w:pPr>
        <w:pStyle w:val="Textonotapie"/>
      </w:pPr>
      <w:r>
        <w:rPr>
          <w:rStyle w:val="Refdenotaalpie"/>
        </w:rPr>
        <w:footnoteRef/>
      </w:r>
      <w:r>
        <w:t xml:space="preserve"> </w:t>
      </w:r>
      <w:r w:rsidRPr="0073701D">
        <w:t>https://es.wikipedia.org/wiki/Santa_Mar%C3%ADa_(California)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5B96"/>
    <w:multiLevelType w:val="hybridMultilevel"/>
    <w:tmpl w:val="8CFC00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720376"/>
    <w:multiLevelType w:val="multilevel"/>
    <w:tmpl w:val="D5026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C95F89"/>
    <w:multiLevelType w:val="multilevel"/>
    <w:tmpl w:val="AAE22C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8"/>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20F99"/>
    <w:rsid w:val="00024AF9"/>
    <w:rsid w:val="00062DAA"/>
    <w:rsid w:val="00066BE7"/>
    <w:rsid w:val="00082597"/>
    <w:rsid w:val="000842CA"/>
    <w:rsid w:val="000A056F"/>
    <w:rsid w:val="000E5739"/>
    <w:rsid w:val="000E7220"/>
    <w:rsid w:val="000F500B"/>
    <w:rsid w:val="00111C8B"/>
    <w:rsid w:val="001120D2"/>
    <w:rsid w:val="001246B2"/>
    <w:rsid w:val="00136CBB"/>
    <w:rsid w:val="00144392"/>
    <w:rsid w:val="00183A15"/>
    <w:rsid w:val="00195D6C"/>
    <w:rsid w:val="001B3B08"/>
    <w:rsid w:val="001D0BBD"/>
    <w:rsid w:val="001E1F18"/>
    <w:rsid w:val="001E6EA4"/>
    <w:rsid w:val="002210B6"/>
    <w:rsid w:val="00222DAF"/>
    <w:rsid w:val="002327A6"/>
    <w:rsid w:val="002554FC"/>
    <w:rsid w:val="0026107E"/>
    <w:rsid w:val="00267EE3"/>
    <w:rsid w:val="002737C4"/>
    <w:rsid w:val="0027508C"/>
    <w:rsid w:val="00280A62"/>
    <w:rsid w:val="002D4EFA"/>
    <w:rsid w:val="002D660E"/>
    <w:rsid w:val="002D792C"/>
    <w:rsid w:val="002E0529"/>
    <w:rsid w:val="002E1FFE"/>
    <w:rsid w:val="002E64D1"/>
    <w:rsid w:val="0031671D"/>
    <w:rsid w:val="00320A6E"/>
    <w:rsid w:val="0032196E"/>
    <w:rsid w:val="00327D70"/>
    <w:rsid w:val="003627CD"/>
    <w:rsid w:val="003974E9"/>
    <w:rsid w:val="003A090D"/>
    <w:rsid w:val="003A7696"/>
    <w:rsid w:val="003C6337"/>
    <w:rsid w:val="003D4C13"/>
    <w:rsid w:val="003D4CCD"/>
    <w:rsid w:val="003D7090"/>
    <w:rsid w:val="003E77FA"/>
    <w:rsid w:val="003F2D61"/>
    <w:rsid w:val="003F5165"/>
    <w:rsid w:val="003F6D91"/>
    <w:rsid w:val="004134AF"/>
    <w:rsid w:val="004250B3"/>
    <w:rsid w:val="00452534"/>
    <w:rsid w:val="004561B7"/>
    <w:rsid w:val="004567F0"/>
    <w:rsid w:val="00493ED0"/>
    <w:rsid w:val="00494D5D"/>
    <w:rsid w:val="00494EB8"/>
    <w:rsid w:val="004C2701"/>
    <w:rsid w:val="004C383F"/>
    <w:rsid w:val="004C394E"/>
    <w:rsid w:val="004D4F16"/>
    <w:rsid w:val="004D761B"/>
    <w:rsid w:val="005209FE"/>
    <w:rsid w:val="005233E5"/>
    <w:rsid w:val="005360E6"/>
    <w:rsid w:val="005420F3"/>
    <w:rsid w:val="005477E9"/>
    <w:rsid w:val="00557C37"/>
    <w:rsid w:val="005C1450"/>
    <w:rsid w:val="005C582B"/>
    <w:rsid w:val="005D6C70"/>
    <w:rsid w:val="005E5D03"/>
    <w:rsid w:val="005F412B"/>
    <w:rsid w:val="006049BE"/>
    <w:rsid w:val="00620D83"/>
    <w:rsid w:val="006503E1"/>
    <w:rsid w:val="00655F1C"/>
    <w:rsid w:val="00662842"/>
    <w:rsid w:val="0068271B"/>
    <w:rsid w:val="006A1035"/>
    <w:rsid w:val="006A30C2"/>
    <w:rsid w:val="006C0746"/>
    <w:rsid w:val="006C448A"/>
    <w:rsid w:val="006F0021"/>
    <w:rsid w:val="006F36D9"/>
    <w:rsid w:val="00712AFA"/>
    <w:rsid w:val="00725E34"/>
    <w:rsid w:val="0073464E"/>
    <w:rsid w:val="0073701D"/>
    <w:rsid w:val="00754863"/>
    <w:rsid w:val="00756812"/>
    <w:rsid w:val="007708D3"/>
    <w:rsid w:val="00776B1E"/>
    <w:rsid w:val="00777991"/>
    <w:rsid w:val="00781ECD"/>
    <w:rsid w:val="00790B48"/>
    <w:rsid w:val="00796FC4"/>
    <w:rsid w:val="007A207A"/>
    <w:rsid w:val="007A505C"/>
    <w:rsid w:val="007B5ED5"/>
    <w:rsid w:val="007C3863"/>
    <w:rsid w:val="007C3C31"/>
    <w:rsid w:val="007C6F30"/>
    <w:rsid w:val="007D6043"/>
    <w:rsid w:val="007E14B6"/>
    <w:rsid w:val="007E2B00"/>
    <w:rsid w:val="00804F04"/>
    <w:rsid w:val="0081779D"/>
    <w:rsid w:val="00820ACB"/>
    <w:rsid w:val="00832A92"/>
    <w:rsid w:val="008478C4"/>
    <w:rsid w:val="00890305"/>
    <w:rsid w:val="008A23C9"/>
    <w:rsid w:val="008C135C"/>
    <w:rsid w:val="008C6268"/>
    <w:rsid w:val="008C78D3"/>
    <w:rsid w:val="008F62B1"/>
    <w:rsid w:val="00921844"/>
    <w:rsid w:val="009365C1"/>
    <w:rsid w:val="00943059"/>
    <w:rsid w:val="009506AD"/>
    <w:rsid w:val="0095353E"/>
    <w:rsid w:val="009A0C0B"/>
    <w:rsid w:val="009A21A0"/>
    <w:rsid w:val="009B07D0"/>
    <w:rsid w:val="009E74B4"/>
    <w:rsid w:val="009F7593"/>
    <w:rsid w:val="00A0564C"/>
    <w:rsid w:val="00A30917"/>
    <w:rsid w:val="00A40042"/>
    <w:rsid w:val="00A54492"/>
    <w:rsid w:val="00A60868"/>
    <w:rsid w:val="00A772D2"/>
    <w:rsid w:val="00A86087"/>
    <w:rsid w:val="00AE2ACF"/>
    <w:rsid w:val="00AF1D78"/>
    <w:rsid w:val="00AF40D9"/>
    <w:rsid w:val="00B04F82"/>
    <w:rsid w:val="00B21274"/>
    <w:rsid w:val="00B23099"/>
    <w:rsid w:val="00BA32F1"/>
    <w:rsid w:val="00BC5785"/>
    <w:rsid w:val="00BE33B6"/>
    <w:rsid w:val="00BE6F52"/>
    <w:rsid w:val="00BF1598"/>
    <w:rsid w:val="00C07909"/>
    <w:rsid w:val="00C31F5E"/>
    <w:rsid w:val="00C36707"/>
    <w:rsid w:val="00C95384"/>
    <w:rsid w:val="00CA52F9"/>
    <w:rsid w:val="00CB6591"/>
    <w:rsid w:val="00CE4F25"/>
    <w:rsid w:val="00D25540"/>
    <w:rsid w:val="00D32224"/>
    <w:rsid w:val="00D75C2B"/>
    <w:rsid w:val="00D87854"/>
    <w:rsid w:val="00D87F01"/>
    <w:rsid w:val="00D95058"/>
    <w:rsid w:val="00DA163F"/>
    <w:rsid w:val="00DA1791"/>
    <w:rsid w:val="00DD4A01"/>
    <w:rsid w:val="00DE3C30"/>
    <w:rsid w:val="00E17EA5"/>
    <w:rsid w:val="00E32FDB"/>
    <w:rsid w:val="00E76687"/>
    <w:rsid w:val="00EA3258"/>
    <w:rsid w:val="00ED1FF8"/>
    <w:rsid w:val="00EE3E73"/>
    <w:rsid w:val="00EF0909"/>
    <w:rsid w:val="00F0766C"/>
    <w:rsid w:val="00F4168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2FC6F"/>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855</TotalTime>
  <Pages>38</Pages>
  <Words>10387</Words>
  <Characters>57134</Characters>
  <Application>Microsoft Office Word</Application>
  <DocSecurity>0</DocSecurity>
  <Lines>476</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95</cp:revision>
  <cp:lastPrinted>2020-11-07T19:35:00Z</cp:lastPrinted>
  <dcterms:created xsi:type="dcterms:W3CDTF">2020-11-04T15:32:00Z</dcterms:created>
  <dcterms:modified xsi:type="dcterms:W3CDTF">2020-11-08T11:27:00Z</dcterms:modified>
</cp:coreProperties>
</file>